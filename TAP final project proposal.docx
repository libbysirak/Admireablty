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A0B7E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5DD7C2EE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395DFC5A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65A6E501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EAC4F2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p w14:paraId="436635D5" w14:textId="77777777" w:rsidR="00D72D7A" w:rsidRPr="00DA3F6D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 w:rsidRPr="00DA3F6D"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SOFTWARE DEVELOPMENT PROPOSAL</w:t>
      </w:r>
    </w:p>
    <w:p w14:paraId="432C06F8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0B1422BA" w14:textId="452AC3C8" w:rsidR="00D72D7A" w:rsidRDefault="000D3216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  <w:t>Admirable-ty</w:t>
      </w:r>
    </w:p>
    <w:p w14:paraId="1E84E9C0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6C083CB8" w14:textId="77777777" w:rsidR="00DA3F6D" w:rsidRDefault="00DA3F6D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130E541C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27BD73FD" w14:textId="77777777" w:rsidR="00D72D7A" w:rsidRPr="00DA3F6D" w:rsidRDefault="00D72D7A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PREPARED FOR</w:t>
      </w:r>
    </w:p>
    <w:p w14:paraId="2A178522" w14:textId="75548C25" w:rsidR="00D72D7A" w:rsidRPr="0003690C" w:rsidRDefault="00B160F9" w:rsidP="00D72D7A">
      <w:pPr>
        <w:jc w:val="center"/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</w:pPr>
      <w:r w:rsidRPr="0003690C">
        <w:rPr>
          <w:rFonts w:ascii="Century Gothic" w:eastAsia="Times New Roman" w:hAnsi="Century Gothic" w:cs="Arial"/>
          <w:b/>
          <w:bCs/>
          <w:i/>
          <w:iCs/>
          <w:color w:val="808080" w:themeColor="background1" w:themeShade="80"/>
          <w:sz w:val="44"/>
          <w:szCs w:val="44"/>
        </w:rPr>
        <w:t>Back Alley Front Company, Inc.</w:t>
      </w:r>
    </w:p>
    <w:p w14:paraId="635B231F" w14:textId="77777777" w:rsidR="00D72D7A" w:rsidRDefault="00D72D7A" w:rsidP="00D72D7A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44"/>
          <w:szCs w:val="44"/>
        </w:rPr>
      </w:pPr>
    </w:p>
    <w:p w14:paraId="3A5F37D3" w14:textId="77777777" w:rsidR="00DA3F6D" w:rsidRPr="00DA3F6D" w:rsidRDefault="00DA3F6D" w:rsidP="00DA3F6D">
      <w:pPr>
        <w:jc w:val="center"/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</w:pPr>
      <w:r w:rsidRPr="00D72D7A"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 xml:space="preserve">PREPARED </w:t>
      </w:r>
      <w:r>
        <w:rPr>
          <w:rFonts w:ascii="Century Gothic" w:eastAsia="Times New Roman" w:hAnsi="Century Gothic" w:cs="Arial"/>
          <w:b/>
          <w:bCs/>
          <w:color w:val="BFBFBF" w:themeColor="background1" w:themeShade="BF"/>
          <w:sz w:val="32"/>
          <w:szCs w:val="44"/>
        </w:rPr>
        <w:t>BY</w:t>
      </w:r>
    </w:p>
    <w:p w14:paraId="71ED7224" w14:textId="3E27F6AC" w:rsid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Miguel Palima</w:t>
      </w:r>
    </w:p>
    <w:p w14:paraId="63B7AC30" w14:textId="5E423D7F" w:rsidR="00B160F9" w:rsidRPr="00DA3F6D" w:rsidRDefault="00B160F9" w:rsidP="00DA3F6D">
      <w:pPr>
        <w:jc w:val="center"/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</w:pPr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 xml:space="preserve">Olivia </w:t>
      </w:r>
      <w:proofErr w:type="spellStart"/>
      <w:r>
        <w:rPr>
          <w:rFonts w:ascii="Century Gothic" w:eastAsia="Times New Roman" w:hAnsi="Century Gothic" w:cs="Arial"/>
          <w:b/>
          <w:bCs/>
          <w:color w:val="808080" w:themeColor="background1" w:themeShade="80"/>
          <w:sz w:val="44"/>
          <w:szCs w:val="44"/>
        </w:rPr>
        <w:t>Sirak</w:t>
      </w:r>
      <w:proofErr w:type="spellEnd"/>
    </w:p>
    <w:p w14:paraId="3D40BCC6" w14:textId="77777777" w:rsidR="00DA3F6D" w:rsidRDefault="00A6428E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  <w:r>
        <w:rPr>
          <w:rFonts w:ascii="Century Gothic" w:eastAsia="Times New Roman" w:hAnsi="Century Gothic" w:cs="Arial"/>
          <w:b/>
          <w:bCs/>
          <w:noProof/>
          <w:color w:val="A6A6A6" w:themeColor="background1" w:themeShade="A6"/>
          <w:sz w:val="40"/>
          <w:szCs w:val="44"/>
        </w:rPr>
        <w:drawing>
          <wp:anchor distT="0" distB="0" distL="114300" distR="114300" simplePos="0" relativeHeight="251660288" behindDoc="1" locked="0" layoutInCell="1" allowOverlap="1" wp14:anchorId="0E255B0A" wp14:editId="4A223B84">
            <wp:simplePos x="0" y="0"/>
            <wp:positionH relativeFrom="column">
              <wp:posOffset>19756</wp:posOffset>
            </wp:positionH>
            <wp:positionV relativeFrom="paragraph">
              <wp:posOffset>789164</wp:posOffset>
            </wp:positionV>
            <wp:extent cx="7315200" cy="31115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-Software-Project-Proposal-Template_footer-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F6D"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  <w:br w:type="page"/>
      </w:r>
    </w:p>
    <w:p w14:paraId="7796CEC5" w14:textId="77777777" w:rsidR="00D72D7A" w:rsidRDefault="00D72D7A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40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1D797428" w14:textId="77777777" w:rsidTr="0098363E">
        <w:trPr>
          <w:trHeight w:val="500"/>
        </w:trPr>
        <w:tc>
          <w:tcPr>
            <w:tcW w:w="16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6F874969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PROJECT NAME</w:t>
            </w:r>
          </w:p>
        </w:tc>
        <w:tc>
          <w:tcPr>
            <w:tcW w:w="978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4182613" w14:textId="6A1E5243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mirabl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e-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ty</w:t>
            </w:r>
          </w:p>
        </w:tc>
      </w:tr>
      <w:tr w:rsidR="004D7535" w:rsidRPr="00C624A3" w14:paraId="1D6BC4A0" w14:textId="77777777" w:rsidTr="0098363E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5769E06C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START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13D36A6D" w14:textId="32D9906B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 August 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B2420"/>
            <w:vAlign w:val="center"/>
            <w:hideMark/>
          </w:tcPr>
          <w:p w14:paraId="30A68D3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EST. FINISH DATE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008585D4" w14:textId="5BA6D74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B160F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6 August 2020</w:t>
            </w:r>
          </w:p>
        </w:tc>
      </w:tr>
      <w:tr w:rsidR="004D7535" w:rsidRPr="00C624A3" w14:paraId="54E9EBEA" w14:textId="77777777" w:rsidTr="00AE3E93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A62E0D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TO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4E58EF69" w14:textId="102DA500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44E579FE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7E7F0" w:themeFill="accent1" w:themeFillTint="33"/>
            <w:vAlign w:val="center"/>
            <w:hideMark/>
          </w:tcPr>
          <w:p w14:paraId="3285DFDD" w14:textId="25612799" w:rsidR="004D7535" w:rsidRPr="0003690C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</w:pPr>
            <w:r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Back Alley Front Company, Inc.</w:t>
            </w:r>
            <w:r w:rsidR="0003690C" w:rsidRPr="0003690C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</w:tc>
      </w:tr>
      <w:tr w:rsidR="004D7535" w:rsidRPr="00C624A3" w14:paraId="350DE3A0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D0C468D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AFB6132" w14:textId="441379FA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 Banks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8CC8A11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660C702" w14:textId="087C5FFE" w:rsidR="004D7535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24601 Donatella </w:t>
            </w:r>
            <w:proofErr w:type="spellStart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Nobodi</w:t>
            </w:r>
            <w:proofErr w:type="spellEnd"/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Ln</w:t>
            </w:r>
          </w:p>
          <w:p w14:paraId="6BCA2BFB" w14:textId="77777777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Secret Town, California</w:t>
            </w:r>
          </w:p>
          <w:p w14:paraId="49D96BEB" w14:textId="77777777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95713</w:t>
            </w:r>
          </w:p>
        </w:tc>
      </w:tr>
      <w:tr w:rsidR="004D7535" w:rsidRPr="00C624A3" w14:paraId="1D89809C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70E22F03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03287A4" w14:textId="3DB4086E" w:rsidR="004D7535" w:rsidRPr="00C624A3" w:rsidRDefault="0077237A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999-867-</w:t>
            </w:r>
            <w:r w:rsidR="001E7F7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1D8A7AAB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490AE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25CB56E1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3F1793C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68CE821" w14:textId="0AEE6F4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robin.banks@backalleyfrontco.com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66B1DB41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0353F54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04D0B5A8" w14:textId="77777777" w:rsidR="00EC3071" w:rsidRPr="00762690" w:rsidRDefault="00EC3071" w:rsidP="00D16763">
      <w:pPr>
        <w:rPr>
          <w:rFonts w:ascii="Century Gothic" w:eastAsia="Times New Roman" w:hAnsi="Century Gothic" w:cs="Arial"/>
          <w:b/>
          <w:bCs/>
          <w:color w:val="A6A6A6" w:themeColor="background1" w:themeShade="A6"/>
          <w:sz w:val="16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4D7535" w:rsidRPr="00C624A3" w14:paraId="7B842321" w14:textId="77777777" w:rsidTr="00AE3E93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55D59F2F" w14:textId="77777777" w:rsidR="004D7535" w:rsidRPr="00C624A3" w:rsidRDefault="004D7535" w:rsidP="004D7535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SUBMITTED BY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7F48ADE7" w14:textId="0D0FDCEC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  <w:hideMark/>
          </w:tcPr>
          <w:p w14:paraId="2244835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COMPANY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0F5CF" w:themeFill="accent2" w:themeFillTint="33"/>
            <w:vAlign w:val="center"/>
            <w:hideMark/>
          </w:tcPr>
          <w:p w14:paraId="396F3D01" w14:textId="213D0677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3690C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P.S.</w:t>
            </w:r>
            <w:r w:rsidR="0077237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D7535" w:rsidRPr="00C624A3" w14:paraId="15416EEE" w14:textId="77777777" w:rsidTr="004D7535">
        <w:trPr>
          <w:trHeight w:val="500"/>
        </w:trPr>
        <w:tc>
          <w:tcPr>
            <w:tcW w:w="1660" w:type="dxa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1744AC0A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CONTACT NAME</w:t>
            </w:r>
          </w:p>
        </w:tc>
        <w:tc>
          <w:tcPr>
            <w:tcW w:w="4060" w:type="dxa"/>
            <w:tcBorders>
              <w:top w:val="single" w:sz="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088C9A2" w14:textId="057B55C2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Miguel Palima, Olivia </w:t>
            </w:r>
            <w:proofErr w:type="spellStart"/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Sirak</w:t>
            </w:r>
            <w:proofErr w:type="spellEnd"/>
          </w:p>
        </w:tc>
        <w:tc>
          <w:tcPr>
            <w:tcW w:w="16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AC2910" w14:textId="77777777" w:rsidR="004D7535" w:rsidRPr="00C624A3" w:rsidRDefault="004D7535" w:rsidP="004D7535">
            <w:pPr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ADDRESS</w:t>
            </w:r>
          </w:p>
        </w:tc>
        <w:tc>
          <w:tcPr>
            <w:tcW w:w="4060" w:type="dxa"/>
            <w:vMerge w:val="restart"/>
            <w:tcBorders>
              <w:top w:val="single" w:sz="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4F94635" w14:textId="267B39DD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999</w:t>
            </w:r>
            <w:r w:rsidR="004D7535"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Mein Herr St</w:t>
            </w:r>
          </w:p>
          <w:p w14:paraId="7EC52E42" w14:textId="72389B1F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 Name, Colorado</w:t>
            </w:r>
          </w:p>
          <w:p w14:paraId="00A3E675" w14:textId="666921E5" w:rsidR="00FB357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FB357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81601</w:t>
            </w:r>
          </w:p>
          <w:p w14:paraId="19B02328" w14:textId="1F5FEC08" w:rsidR="00FB3573" w:rsidRPr="00C624A3" w:rsidRDefault="00FB357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4CF24977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A49592F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PHONE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AEF26CF" w14:textId="10DECA48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888-867-5309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3B098A9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DD4D7C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D7535" w:rsidRPr="00C624A3" w14:paraId="0B2CBA25" w14:textId="77777777" w:rsidTr="004D7535">
        <w:trPr>
          <w:trHeight w:val="500"/>
        </w:trPr>
        <w:tc>
          <w:tcPr>
            <w:tcW w:w="16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5F935A6" w14:textId="77777777" w:rsidR="004D7535" w:rsidRPr="00C624A3" w:rsidRDefault="004D7535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EMAIL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48BC57F" w14:textId="722385DF" w:rsidR="004D7535" w:rsidRPr="00C624A3" w:rsidRDefault="004D7535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devteam@psdevelopment.com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412468B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406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CD1E436" w14:textId="77777777" w:rsidR="004D7535" w:rsidRPr="00C624A3" w:rsidRDefault="004D753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4DEDDEB4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985813F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8B631D" w:rsidRPr="008B631D" w14:paraId="3B948D80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1BC3044" w14:textId="77777777" w:rsidR="008B631D" w:rsidRPr="008B631D" w:rsidRDefault="008B631D" w:rsidP="004D7535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PROJECT </w:t>
            </w:r>
            <w:r w:rsidR="004D7535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OVERVIEW</w:t>
            </w:r>
          </w:p>
        </w:tc>
      </w:tr>
      <w:tr w:rsidR="008B631D" w:rsidRPr="008B631D" w14:paraId="5C2D0959" w14:textId="77777777" w:rsidTr="008B631D">
        <w:trPr>
          <w:trHeight w:val="2960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D053773" w14:textId="7AAF2236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To create a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social-networking</w:t>
            </w:r>
            <w:r w:rsidR="000D3216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app that 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allows users to rate other users on a 0-5 scale and test their likeability or 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admirab</w:t>
            </w:r>
            <w:r w:rsid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le-</w:t>
            </w:r>
            <w:r w:rsidR="005636CD" w:rsidRPr="005636CD">
              <w:rPr>
                <w:rFonts w:ascii="Century Gothic" w:eastAsia="Times New Roman" w:hAnsi="Century Gothic" w:cs="Times New Roman"/>
                <w:i/>
                <w:iCs/>
                <w:color w:val="000000"/>
                <w:sz w:val="18"/>
                <w:szCs w:val="18"/>
              </w:rPr>
              <w:t>ty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8B631D" w:rsidRPr="008B631D" w14:paraId="2DAF1F89" w14:textId="77777777" w:rsidTr="008B631D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46CC7B9D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PURPOSE / GOALS</w:t>
            </w:r>
          </w:p>
        </w:tc>
      </w:tr>
      <w:tr w:rsidR="008B631D" w:rsidRPr="008B631D" w14:paraId="329CD6E6" w14:textId="77777777" w:rsidTr="004D7535">
        <w:trPr>
          <w:trHeight w:val="4355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2599B05" w14:textId="1EC768A6" w:rsidR="008B631D" w:rsidRPr="008B631D" w:rsidRDefault="005636C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To create a system that will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enable people to rate and differentiate others based on their likeability rating/designation and to assign </w:t>
            </w:r>
            <w:r w:rsidR="00B26939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weighted average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ratings to each user whereby ratings from higher-rated users are given greater weight.</w:t>
            </w:r>
          </w:p>
        </w:tc>
      </w:tr>
    </w:tbl>
    <w:p w14:paraId="45ED055A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30F338B2" w14:textId="77777777" w:rsidR="004D7535" w:rsidRDefault="004D7535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1440"/>
      </w:tblGrid>
      <w:tr w:rsidR="004D7535" w:rsidRPr="008B631D" w14:paraId="1A22756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7DD2C6D3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OBSTACLES</w:t>
            </w:r>
          </w:p>
        </w:tc>
      </w:tr>
      <w:tr w:rsidR="004D7535" w:rsidRPr="008B631D" w14:paraId="67461BC9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680EF968" w14:textId="77777777" w:rsidR="009C4EF1" w:rsidRDefault="00EC6FFD" w:rsidP="0098363E">
            <w:pPr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-Utilizing </w:t>
            </w:r>
            <w:proofErr w:type="gramStart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>previously-unused</w:t>
            </w:r>
            <w:proofErr w:type="gramEnd"/>
            <w:r>
              <w:rPr>
                <w:rFonts w:ascii="Century Gothic" w:eastAsia="Times New Roman" w:hAnsi="Century Gothic" w:cs="Times New Roman"/>
                <w:sz w:val="18"/>
                <w:szCs w:val="18"/>
              </w:rPr>
              <w:t xml:space="preserve"> technologies such as Angular.  </w:t>
            </w:r>
          </w:p>
          <w:p w14:paraId="0D751EF1" w14:textId="6D029F85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-Ensur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e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compatability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between technologies.</w:t>
            </w:r>
          </w:p>
          <w:p w14:paraId="36FEC7DC" w14:textId="19F8438C" w:rsidR="00EC6FFD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-Tight deadlin</w:t>
            </w:r>
            <w:r w:rsidR="004E48A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</w:t>
            </w:r>
            <w:r w:rsidR="003225F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D7535" w:rsidRPr="008B631D" w14:paraId="5A06B866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7A4D832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INDUSTRY / MARKET RISK FACTORS</w:t>
            </w:r>
          </w:p>
        </w:tc>
      </w:tr>
      <w:tr w:rsidR="004D7535" w:rsidRPr="008B631D" w14:paraId="11D94F1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63DF9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-Non-adoption of the app by potential users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</w:t>
            </w:r>
          </w:p>
          <w:p w14:paraId="30BD7411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Banning of the app by the app stores of Google, Apple, etc. </w:t>
            </w:r>
          </w:p>
          <w:p w14:paraId="686FAA26" w14:textId="77777777" w:rsidR="00EC6FF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Cancellation of service from infrastructure providers due to updates in their Terms and Conditions of use. </w:t>
            </w:r>
          </w:p>
          <w:p w14:paraId="4EDD10C6" w14:textId="1EDF6194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5636C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Acquisition or duplication by nefarious totalitarian states that seek to impose social order.</w:t>
            </w:r>
          </w:p>
        </w:tc>
      </w:tr>
      <w:tr w:rsidR="004D7535" w:rsidRPr="008B631D" w14:paraId="4E4B854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BC63BF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 xml:space="preserve">BUDGETARY </w:t>
            </w: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RISK FACTORS</w:t>
            </w:r>
          </w:p>
        </w:tc>
      </w:tr>
      <w:tr w:rsidR="004D7535" w:rsidRPr="008B631D" w14:paraId="697AB7B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4244EE67" w14:textId="7BD671E7" w:rsidR="004D7535" w:rsidRPr="008B631D" w:rsidRDefault="001B05F5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scalable with app usage.</w:t>
            </w:r>
          </w:p>
        </w:tc>
      </w:tr>
      <w:tr w:rsidR="004D7535" w:rsidRPr="008B631D" w14:paraId="40DEAABD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23E5C5B6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HARDWARE COMPATIBILITY</w:t>
            </w:r>
          </w:p>
        </w:tc>
      </w:tr>
      <w:tr w:rsidR="004D7535" w:rsidRPr="008B631D" w14:paraId="3C490950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3948E369" w14:textId="2E246450" w:rsidR="004D7535" w:rsidRPr="008B631D" w:rsidRDefault="00EC6FFD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The app s</w:t>
            </w:r>
            <w:r w:rsidR="001B05F5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hould be compatible with any web-enabled device.</w:t>
            </w:r>
          </w:p>
        </w:tc>
      </w:tr>
      <w:tr w:rsidR="004D7535" w:rsidRPr="008B631D" w14:paraId="1A4F8618" w14:textId="77777777" w:rsidTr="0098363E">
        <w:trPr>
          <w:trHeight w:val="400"/>
        </w:trPr>
        <w:tc>
          <w:tcPr>
            <w:tcW w:w="11440" w:type="dxa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58F7178E" w14:textId="77777777" w:rsidR="004D7535" w:rsidRPr="008B631D" w:rsidRDefault="004D7535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SOFTWARE EMPLOYED</w:t>
            </w:r>
          </w:p>
        </w:tc>
      </w:tr>
      <w:tr w:rsidR="004D7535" w:rsidRPr="008B631D" w14:paraId="34E8135A" w14:textId="77777777" w:rsidTr="004D7535">
        <w:trPr>
          <w:trHeight w:val="2448"/>
        </w:trPr>
        <w:tc>
          <w:tcPr>
            <w:tcW w:w="11440" w:type="dxa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7D80295" w14:textId="032E277C" w:rsidR="004D7535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Angular (front-end), Spring Tools Suite(back-end), AWS Database for MySQL, and Heroku (deployment) </w:t>
            </w:r>
          </w:p>
        </w:tc>
      </w:tr>
    </w:tbl>
    <w:p w14:paraId="463B3C09" w14:textId="77777777" w:rsidR="00C624A3" w:rsidRDefault="00C624A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97B0507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29" w:type="dxa"/>
        <w:tblLook w:val="04A0" w:firstRow="1" w:lastRow="0" w:firstColumn="1" w:lastColumn="0" w:noHBand="0" w:noVBand="1"/>
      </w:tblPr>
      <w:tblGrid>
        <w:gridCol w:w="1439"/>
        <w:gridCol w:w="5220"/>
        <w:gridCol w:w="2610"/>
        <w:gridCol w:w="2160"/>
      </w:tblGrid>
      <w:tr w:rsidR="008B631D" w:rsidRPr="008B631D" w14:paraId="5F5D3338" w14:textId="77777777" w:rsidTr="00E76E68">
        <w:trPr>
          <w:trHeight w:val="400"/>
        </w:trPr>
        <w:tc>
          <w:tcPr>
            <w:tcW w:w="1142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464646" w:themeFill="text2" w:themeFillShade="BF"/>
            <w:vAlign w:val="center"/>
            <w:hideMark/>
          </w:tcPr>
          <w:p w14:paraId="2F7CBCA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TIMELINE / MILESTONES</w:t>
            </w:r>
          </w:p>
        </w:tc>
      </w:tr>
      <w:tr w:rsidR="008B631D" w:rsidRPr="008B631D" w14:paraId="30295789" w14:textId="77777777" w:rsidTr="00E76E68">
        <w:trPr>
          <w:trHeight w:val="1500"/>
        </w:trPr>
        <w:tc>
          <w:tcPr>
            <w:tcW w:w="143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5E5E5E" w:themeFill="text2"/>
            <w:vAlign w:val="center"/>
            <w:hideMark/>
          </w:tcPr>
          <w:p w14:paraId="1582D72B" w14:textId="77777777" w:rsidR="008B631D" w:rsidRPr="008B631D" w:rsidRDefault="008B631D" w:rsidP="008B631D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7854EB5" w14:textId="2DFDADE2" w:rsidR="00F21A00" w:rsidRPr="008B631D" w:rsidRDefault="00F21A00" w:rsidP="00F21A00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After submission of the project proposal, complete minimum viable product (MVP) for back end, followed by completion of front end for MVP, then adding additional features one-by-one as time permits before de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plo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yment.</w:t>
            </w:r>
          </w:p>
        </w:tc>
      </w:tr>
      <w:tr w:rsidR="004D7535" w:rsidRPr="008B631D" w14:paraId="4EAD9EE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  <w:hideMark/>
          </w:tcPr>
          <w:p w14:paraId="3D0FFE2F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MILESTONE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2F2F2F" w:themeFill="text2" w:themeFillShade="80"/>
            <w:vAlign w:val="center"/>
          </w:tcPr>
          <w:p w14:paraId="29971BA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REPORTING</w:t>
            </w:r>
          </w:p>
        </w:tc>
        <w:tc>
          <w:tcPr>
            <w:tcW w:w="21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F2F2F" w:themeFill="text2" w:themeFillShade="80"/>
            <w:vAlign w:val="center"/>
            <w:hideMark/>
          </w:tcPr>
          <w:p w14:paraId="250BBF10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DEADLINE</w:t>
            </w:r>
          </w:p>
        </w:tc>
      </w:tr>
      <w:tr w:rsidR="004D7535" w:rsidRPr="008B631D" w14:paraId="3D801976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5B5F8CE" w14:textId="7C94C21B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Project Proposal 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116DE7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56136CC" w14:textId="624FC4DA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3 August 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35CB588B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65D862D" w14:textId="02669DB0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backend for Minimum Viable Product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CF16308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53711F51" w14:textId="4359AD07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2pm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4 August</w:t>
            </w:r>
          </w:p>
        </w:tc>
      </w:tr>
      <w:tr w:rsidR="004D7535" w:rsidRPr="008B631D" w14:paraId="402FB5C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109879" w14:textId="199EBFA9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Complete front end for MVP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8B63AD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1FC1EA1" w14:textId="293FBAD6" w:rsidR="004D7535" w:rsidRPr="008B631D" w:rsidRDefault="004131CE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Noon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5 August</w:t>
            </w:r>
            <w:r w:rsidR="004D7535"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8BF6D9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5D11A7" w14:textId="43FADF66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Add additional features like hidden ratings for users unrated by viewer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A7AD7E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5BAC25F" w14:textId="51026DD5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3pm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C8702F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2DBDA61" w14:textId="41450053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F21A00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Deploy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7556846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28DFF46" w14:textId="3D9212AD" w:rsidR="004D7535" w:rsidRPr="008B631D" w:rsidRDefault="00F21A00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EOD</w:t>
            </w:r>
            <w:r w:rsidR="002F10D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,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6 August</w:t>
            </w:r>
          </w:p>
        </w:tc>
      </w:tr>
      <w:tr w:rsidR="004D7535" w:rsidRPr="008B631D" w14:paraId="5D39FAD5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2896BBD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F6F95E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19C95E79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692D825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458A409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7999AE7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4AD85B25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4D7535" w:rsidRPr="008B631D" w14:paraId="13575ED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11EF2785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ECBC4DA" w14:textId="77777777" w:rsidR="004D7535" w:rsidRPr="008B631D" w:rsidRDefault="004D7535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  <w:hideMark/>
          </w:tcPr>
          <w:p w14:paraId="0A4BA721" w14:textId="77777777" w:rsidR="004D7535" w:rsidRPr="008B631D" w:rsidRDefault="004D7535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1B74A4" w:rsidRPr="008B631D" w14:paraId="76FE67B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9DE9E1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6300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D0FECD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870F4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8DD053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21DB1A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835F124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1FE8F20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5C024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54D0643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A1669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1C0B2F9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6994A69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1C878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2C3EF5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3502F65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89EBBF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C9CD54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7AFF97C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91BF500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DB06D66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461B21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32F982CE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631D6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92C48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89A252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0024D745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569499F7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56AC545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C1E9E51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DAC50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D008EF1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1DE374F8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A0B1893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6BA8802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0AE93EED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881B4" w14:textId="77777777" w:rsidR="001B74A4" w:rsidRPr="008B631D" w:rsidRDefault="001B74A4" w:rsidP="001B74A4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F149B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2491DD7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CE8429A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11FBBC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973852E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FC8FEE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66594B33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55007D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4A246B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5963D7C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20CF1324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AA6CAEF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BC3D96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63787FE3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7D22FB58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31E003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70FB9B17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7F79C261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1B74A4" w:rsidRPr="008B631D" w14:paraId="44A47332" w14:textId="77777777" w:rsidTr="00E76E68">
        <w:trPr>
          <w:trHeight w:val="500"/>
        </w:trPr>
        <w:tc>
          <w:tcPr>
            <w:tcW w:w="665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21165C4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3079E15A" w14:textId="77777777" w:rsidR="001B74A4" w:rsidRPr="008B631D" w:rsidRDefault="001B74A4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EDEDE" w:themeFill="text2" w:themeFillTint="33"/>
            <w:vAlign w:val="center"/>
          </w:tcPr>
          <w:p w14:paraId="4EC708AB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73E40E4B" w14:textId="77777777" w:rsidR="004C720B" w:rsidRDefault="004C720B">
      <w:r>
        <w:br w:type="page"/>
      </w:r>
    </w:p>
    <w:tbl>
      <w:tblPr>
        <w:tblW w:w="11429" w:type="dxa"/>
        <w:tblLook w:val="04A0" w:firstRow="1" w:lastRow="0" w:firstColumn="1" w:lastColumn="0" w:noHBand="0" w:noVBand="1"/>
      </w:tblPr>
      <w:tblGrid>
        <w:gridCol w:w="1430"/>
        <w:gridCol w:w="3718"/>
        <w:gridCol w:w="222"/>
        <w:gridCol w:w="2583"/>
        <w:gridCol w:w="3476"/>
      </w:tblGrid>
      <w:tr w:rsidR="004C720B" w:rsidRPr="008B631D" w14:paraId="563D641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  <w:hideMark/>
          </w:tcPr>
          <w:p w14:paraId="0F0537E1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lastRenderedPageBreak/>
              <w:t>DEPLOYMENT / DISTRIBUTION</w:t>
            </w:r>
          </w:p>
        </w:tc>
      </w:tr>
      <w:tr w:rsidR="004C720B" w:rsidRPr="008B631D" w14:paraId="26D5D41F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0C36A147" w14:textId="225EF972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Online availability via web browser.  Eventual expansion into Google and Apple app stores for mobile devices.</w:t>
            </w:r>
          </w:p>
        </w:tc>
      </w:tr>
      <w:tr w:rsidR="004C720B" w:rsidRPr="008B631D" w14:paraId="0D5D5446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74376CFE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TESTING</w:t>
            </w:r>
          </w:p>
        </w:tc>
      </w:tr>
      <w:tr w:rsidR="004C720B" w:rsidRPr="008B631D" w14:paraId="732F8F29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5076A89E" w14:textId="7E7B21B6" w:rsidR="004C720B" w:rsidRPr="008B631D" w:rsidRDefault="00F21A00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Manual testing using dummy accounts, followed by beta testing with a select group of real users. </w:t>
            </w:r>
          </w:p>
        </w:tc>
      </w:tr>
      <w:tr w:rsidR="004C720B" w:rsidRPr="008B631D" w14:paraId="0428A2F5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29408F7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DOCUMENTATION</w:t>
            </w:r>
          </w:p>
        </w:tc>
      </w:tr>
      <w:tr w:rsidR="004C720B" w:rsidRPr="008B631D" w14:paraId="728F7403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</w:tcPr>
          <w:p w14:paraId="2B54F8B1" w14:textId="0844FABD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Comments written into the code</w:t>
            </w:r>
          </w:p>
          <w:p w14:paraId="70200C51" w14:textId="5E2338C0" w:rsidR="004163D1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UML concept models</w:t>
            </w:r>
          </w:p>
          <w:p w14:paraId="26003F77" w14:textId="37DE16F3" w:rsidR="004C720B" w:rsidRPr="008B631D" w:rsidRDefault="004163D1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-U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ser view mockups</w:t>
            </w:r>
            <w:r w:rsidR="00BC540B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4C720B" w:rsidRPr="008B631D" w14:paraId="52BF37A3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0462861A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SUPPORT</w:t>
            </w:r>
          </w:p>
        </w:tc>
      </w:tr>
      <w:tr w:rsidR="004C720B" w:rsidRPr="008B631D" w14:paraId="2B57167A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CC637CB" w14:textId="38C7426A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For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support during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pre-deployment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initial launch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,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contact the developers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.  For real-world use, contact 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the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dedicated support team. </w:t>
            </w:r>
          </w:p>
        </w:tc>
      </w:tr>
      <w:tr w:rsidR="004C720B" w:rsidRPr="008B631D" w14:paraId="4F5A8A18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nil"/>
              <w:left w:val="single" w:sz="4" w:space="0" w:color="A6A6A6"/>
              <w:bottom w:val="nil"/>
              <w:right w:val="single" w:sz="4" w:space="0" w:color="A6A6A6"/>
            </w:tcBorders>
            <w:shd w:val="clear" w:color="000000" w:fill="253356"/>
            <w:vAlign w:val="center"/>
          </w:tcPr>
          <w:p w14:paraId="470614D8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TRAINING</w:t>
            </w:r>
          </w:p>
        </w:tc>
      </w:tr>
      <w:tr w:rsidR="004C720B" w:rsidRPr="008B631D" w14:paraId="7E3395C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A6A6A6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F709C93" w14:textId="7D5282AD" w:rsidR="004C720B" w:rsidRPr="008B631D" w:rsidRDefault="00BC540B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 1-page user How-</w:t>
            </w:r>
            <w:r w:rsidR="009C4EF1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T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o guide.  The app itself should be simple</w:t>
            </w:r>
            <w:r w:rsidR="00EC6FF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and intuitive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to use.</w:t>
            </w:r>
          </w:p>
        </w:tc>
      </w:tr>
      <w:tr w:rsidR="008B631D" w:rsidRPr="008B631D" w14:paraId="21F54DE3" w14:textId="77777777" w:rsidTr="00AE3E93">
        <w:trPr>
          <w:trHeight w:val="100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0674" w14:textId="77777777" w:rsid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2E326017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5D9D24ED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09E7861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0A7D0ABE" w14:textId="77777777" w:rsidR="001B74A4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7A11C4E8" w14:textId="77777777" w:rsid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  <w:p w14:paraId="16BBE6BA" w14:textId="77777777" w:rsidR="001B74A4" w:rsidRPr="008B631D" w:rsidRDefault="001B74A4" w:rsidP="008B631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D85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E9E4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89C0" w14:textId="77777777" w:rsidR="008B631D" w:rsidRPr="008B631D" w:rsidRDefault="008B631D" w:rsidP="008B631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631D" w:rsidRPr="008B631D" w14:paraId="2515AD90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5AB9CDB6" w14:textId="77777777" w:rsidR="008B631D" w:rsidRPr="004C720B" w:rsidRDefault="004C720B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525B13" w:themeColor="accent2" w:themeShade="8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 STRUCTURE</w:t>
            </w:r>
          </w:p>
        </w:tc>
      </w:tr>
      <w:tr w:rsidR="008B631D" w:rsidRPr="008B631D" w14:paraId="0801C826" w14:textId="77777777" w:rsidTr="00AE3E93">
        <w:trPr>
          <w:trHeight w:val="1500"/>
        </w:trPr>
        <w:tc>
          <w:tcPr>
            <w:tcW w:w="1430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7B881D" w:themeFill="accent2" w:themeFillShade="BF"/>
            <w:vAlign w:val="center"/>
            <w:hideMark/>
          </w:tcPr>
          <w:p w14:paraId="4BB03D1C" w14:textId="77777777" w:rsidR="008B631D" w:rsidRPr="004C720B" w:rsidRDefault="008B631D" w:rsidP="004C720B">
            <w:pPr>
              <w:ind w:firstLineChars="100" w:firstLine="161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OVERVIEW</w:t>
            </w:r>
          </w:p>
        </w:tc>
        <w:tc>
          <w:tcPr>
            <w:tcW w:w="9999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325462B" w14:textId="16A02C21" w:rsidR="008B631D" w:rsidRPr="008B631D" w:rsidRDefault="00BC540B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Costs should be variable, scaling with usage.</w:t>
            </w:r>
          </w:p>
        </w:tc>
      </w:tr>
      <w:tr w:rsidR="008B631D" w:rsidRPr="008B631D" w14:paraId="41C972A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000000" w:fill="525B13" w:themeFill="accent2" w:themeFillShade="80"/>
            <w:vAlign w:val="center"/>
            <w:hideMark/>
          </w:tcPr>
          <w:p w14:paraId="47681C31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NEEDS / INVESTMENT</w:t>
            </w:r>
          </w:p>
        </w:tc>
        <w:tc>
          <w:tcPr>
            <w:tcW w:w="3476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525B13" w:themeFill="accent2" w:themeFillShade="80"/>
            <w:vAlign w:val="center"/>
            <w:hideMark/>
          </w:tcPr>
          <w:p w14:paraId="000E5B19" w14:textId="77777777" w:rsidR="008B631D" w:rsidRPr="008B631D" w:rsidRDefault="008B631D" w:rsidP="008B631D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COST</w:t>
            </w:r>
          </w:p>
        </w:tc>
      </w:tr>
      <w:tr w:rsidR="008B631D" w:rsidRPr="008B631D" w14:paraId="7AEA4B8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840165B" w14:textId="50130503" w:rsidR="008B631D" w:rsidRPr="008B631D" w:rsidRDefault="00A747CF" w:rsidP="00A747CF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Heroku app hosting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7DA6968B" w14:textId="4E00841C" w:rsidR="008B631D" w:rsidRPr="008B631D" w:rsidRDefault="00A747CF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Free to </w:t>
            </w:r>
            <w:r w:rsidR="002B7637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$500 per month</w:t>
            </w:r>
          </w:p>
        </w:tc>
      </w:tr>
      <w:tr w:rsidR="008B631D" w:rsidRPr="008B631D" w14:paraId="0C90E765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095F7B31" w14:textId="3FD1F609" w:rsidR="008B631D" w:rsidRPr="008B631D" w:rsidRDefault="002B7637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Aurora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F05CCDC" w14:textId="7E6D3EB1" w:rsidR="008B631D" w:rsidRPr="008B631D" w:rsidRDefault="00555364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$0.10 per GB-month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plus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$0.20 per 1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million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requests</w:t>
            </w:r>
          </w:p>
        </w:tc>
      </w:tr>
      <w:tr w:rsidR="008B631D" w:rsidRPr="008B631D" w14:paraId="5224972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E09CE81" w14:textId="67FD9DA5" w:rsidR="008B631D" w:rsidRPr="008B631D" w:rsidRDefault="00555364" w:rsidP="002B7637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AWS Aurora Database accessibility - </w:t>
            </w:r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db.t</w:t>
            </w:r>
            <w:proofErr w:type="gramStart"/>
            <w:r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3.small</w:t>
            </w:r>
            <w:proofErr w:type="gramEnd"/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9440946" w14:textId="0A9130B4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  <w:r w:rsidR="00555364" w:rsidRP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$243.00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 per year </w:t>
            </w:r>
            <w:r w:rsidR="000B1938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if </w:t>
            </w:r>
            <w:r w:rsidR="00555364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paid upfront</w:t>
            </w:r>
          </w:p>
        </w:tc>
      </w:tr>
      <w:tr w:rsidR="008B631D" w:rsidRPr="008B631D" w14:paraId="3393E329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C85D88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01B90F7D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6E26C8C6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B7E70F1" w14:textId="4264958F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4CBF9E40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3B017031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60F157BA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25BF67E5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B631D" w:rsidRPr="008B631D" w14:paraId="4179335C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 w:themeColor="background1" w:themeShade="BF"/>
              <w:right w:val="single" w:sz="4" w:space="0" w:color="BFBFBF"/>
            </w:tcBorders>
            <w:shd w:val="clear" w:color="auto" w:fill="auto"/>
            <w:vAlign w:val="center"/>
          </w:tcPr>
          <w:p w14:paraId="4139E3E3" w14:textId="77777777" w:rsidR="008B631D" w:rsidRPr="008B631D" w:rsidRDefault="008B631D" w:rsidP="008B631D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4E85E5E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8B631D" w14:paraId="3F1A2107" w14:textId="77777777" w:rsidTr="00AE3E93">
        <w:trPr>
          <w:trHeight w:val="500"/>
        </w:trPr>
        <w:tc>
          <w:tcPr>
            <w:tcW w:w="7953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B727" w:themeFill="accent2"/>
            <w:vAlign w:val="center"/>
            <w:hideMark/>
          </w:tcPr>
          <w:p w14:paraId="61B429E2" w14:textId="77777777" w:rsidR="008B631D" w:rsidRPr="008B631D" w:rsidRDefault="008B631D" w:rsidP="008B631D">
            <w:pPr>
              <w:ind w:firstLineChars="100" w:firstLine="18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8B631D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ESTIMATE TOTAL</w:t>
            </w:r>
          </w:p>
        </w:tc>
        <w:tc>
          <w:tcPr>
            <w:tcW w:w="3476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/>
            </w:tcBorders>
            <w:shd w:val="clear" w:color="000000" w:fill="F0F5CF" w:themeFill="accent2" w:themeFillTint="33"/>
            <w:vAlign w:val="center"/>
            <w:hideMark/>
          </w:tcPr>
          <w:p w14:paraId="57B7BEA8" w14:textId="77777777" w:rsidR="008B631D" w:rsidRPr="008B631D" w:rsidRDefault="008B631D" w:rsidP="008B631D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  <w:tr w:rsidR="004C720B" w:rsidRPr="008B631D" w14:paraId="72278F8D" w14:textId="77777777" w:rsidTr="00AE3E93">
        <w:trPr>
          <w:trHeight w:val="400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525B13" w:themeFill="accent2" w:themeFillShade="80"/>
            <w:vAlign w:val="center"/>
          </w:tcPr>
          <w:p w14:paraId="6871D5E5" w14:textId="77777777" w:rsidR="004C720B" w:rsidRPr="008B631D" w:rsidRDefault="004C720B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PAYMENT TERMS</w:t>
            </w:r>
          </w:p>
        </w:tc>
      </w:tr>
      <w:tr w:rsidR="004C720B" w:rsidRPr="008B631D" w14:paraId="0A28D818" w14:textId="77777777" w:rsidTr="00AE3E93">
        <w:trPr>
          <w:trHeight w:val="2448"/>
        </w:trPr>
        <w:tc>
          <w:tcPr>
            <w:tcW w:w="11429" w:type="dxa"/>
            <w:gridSpan w:val="5"/>
            <w:tcBorders>
              <w:top w:val="single" w:sz="4" w:space="0" w:color="BFBFBF" w:themeColor="background1" w:themeShade="BF"/>
              <w:left w:val="single" w:sz="4" w:space="0" w:color="A6A6A6"/>
              <w:bottom w:val="single" w:sz="8" w:space="0" w:color="BFBFBF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72BAFA7F" w14:textId="098DF8A7" w:rsidR="004C720B" w:rsidRPr="008B631D" w:rsidRDefault="002B7637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Costs incurred should be monthly (or annually if discounts on </w:t>
            </w:r>
            <w:r w:rsidR="006C1FCA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 xml:space="preserve">subscriptions </w:t>
            </w:r>
            <w: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are offered).</w:t>
            </w:r>
          </w:p>
        </w:tc>
      </w:tr>
    </w:tbl>
    <w:p w14:paraId="5BF6D13B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7380"/>
        <w:gridCol w:w="4060"/>
      </w:tblGrid>
      <w:tr w:rsidR="00AE3E93" w:rsidRPr="00C624A3" w14:paraId="08977B1C" w14:textId="77777777" w:rsidTr="00AE3E93">
        <w:trPr>
          <w:trHeight w:val="360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04559" w:themeFill="accent1" w:themeFillShade="80"/>
            <w:vAlign w:val="center"/>
            <w:hideMark/>
          </w:tcPr>
          <w:p w14:paraId="26C5AD56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TERMS &amp; CONDITIONS</w:t>
            </w:r>
          </w:p>
        </w:tc>
      </w:tr>
      <w:tr w:rsidR="00AE3E93" w:rsidRPr="00C624A3" w14:paraId="4E4CFBB9" w14:textId="77777777" w:rsidTr="00AE3E93">
        <w:trPr>
          <w:trHeight w:val="1142"/>
        </w:trPr>
        <w:tc>
          <w:tcPr>
            <w:tcW w:w="1144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7E7F0" w:themeFill="accent1" w:themeFillTint="33"/>
            <w:vAlign w:val="center"/>
            <w:hideMark/>
          </w:tcPr>
          <w:p w14:paraId="365AA3DC" w14:textId="77777777" w:rsidR="00AE3E93" w:rsidRPr="00C624A3" w:rsidRDefault="00AE3E93" w:rsidP="0098363E">
            <w:pPr>
              <w:ind w:firstLineChars="100" w:firstLine="180"/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2B613C34" w14:textId="77777777" w:rsidTr="00AE3E93">
        <w:trPr>
          <w:trHeight w:val="400"/>
        </w:trPr>
        <w:tc>
          <w:tcPr>
            <w:tcW w:w="73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306785" w:themeFill="accent1" w:themeFillShade="BF"/>
            <w:vAlign w:val="center"/>
            <w:hideMark/>
          </w:tcPr>
          <w:p w14:paraId="7A61C90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PROPOSAL MAY BE WITHDRAWN IF NOT ACCEPTED BY DATE OF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14696C02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AE3E93" w:rsidRPr="00C624A3" w14:paraId="1D6B35B4" w14:textId="77777777" w:rsidTr="0098363E">
        <w:trPr>
          <w:trHeight w:val="100"/>
        </w:trPr>
        <w:tc>
          <w:tcPr>
            <w:tcW w:w="11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F689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</w:p>
        </w:tc>
      </w:tr>
    </w:tbl>
    <w:p w14:paraId="34F8089E" w14:textId="77777777" w:rsidR="00AE3E93" w:rsidRDefault="00AE3E93" w:rsidP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tbl>
      <w:tblPr>
        <w:tblW w:w="11440" w:type="dxa"/>
        <w:tblLook w:val="04A0" w:firstRow="1" w:lastRow="0" w:firstColumn="1" w:lastColumn="0" w:noHBand="0" w:noVBand="1"/>
      </w:tblPr>
      <w:tblGrid>
        <w:gridCol w:w="1660"/>
        <w:gridCol w:w="4060"/>
        <w:gridCol w:w="1660"/>
        <w:gridCol w:w="4060"/>
      </w:tblGrid>
      <w:tr w:rsidR="00AE3E93" w:rsidRPr="00C624A3" w14:paraId="0DEEE126" w14:textId="77777777" w:rsidTr="00AE3E93">
        <w:trPr>
          <w:trHeight w:val="400"/>
        </w:trPr>
        <w:tc>
          <w:tcPr>
            <w:tcW w:w="11440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95959" w:themeFill="text1" w:themeFillTint="A6"/>
            <w:vAlign w:val="center"/>
            <w:hideMark/>
          </w:tcPr>
          <w:p w14:paraId="2A6F6127" w14:textId="77777777" w:rsidR="00AE3E93" w:rsidRPr="00C624A3" w:rsidRDefault="00AE3E93" w:rsidP="0098363E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8"/>
                <w:szCs w:val="18"/>
              </w:rPr>
              <w:t>ACCEPTANCE OF PROPOSAL</w:t>
            </w:r>
          </w:p>
        </w:tc>
      </w:tr>
      <w:tr w:rsidR="00AE3E93" w:rsidRPr="00C624A3" w14:paraId="5E8A5850" w14:textId="77777777" w:rsidTr="00AE3E93">
        <w:trPr>
          <w:trHeight w:val="600"/>
        </w:trPr>
        <w:tc>
          <w:tcPr>
            <w:tcW w:w="166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20402953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AUTHORIZED CLIENT SIGNATURE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14:paraId="587E29AC" w14:textId="77777777" w:rsidR="00AE3E93" w:rsidRPr="00C624A3" w:rsidRDefault="00AE3E93" w:rsidP="0098363E">
            <w:pPr>
              <w:rPr>
                <w:rFonts w:ascii="Calibri" w:eastAsia="Times New Roman" w:hAnsi="Calibri" w:cs="Times New Roman"/>
                <w:color w:val="000000"/>
              </w:rPr>
            </w:pPr>
            <w:r w:rsidRPr="00C624A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808080" w:themeFill="background1" w:themeFillShade="80"/>
            <w:vAlign w:val="center"/>
            <w:hideMark/>
          </w:tcPr>
          <w:p w14:paraId="7B118120" w14:textId="77777777" w:rsidR="00AE3E93" w:rsidRPr="00C624A3" w:rsidRDefault="00AE3E93" w:rsidP="0098363E">
            <w:pPr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</w:pPr>
            <w:r w:rsidRPr="00C624A3">
              <w:rPr>
                <w:rFonts w:ascii="Century Gothic" w:eastAsia="Times New Roman" w:hAnsi="Century Gothic" w:cs="Times New Roman"/>
                <w:b/>
                <w:bCs/>
                <w:color w:val="FFFFFF"/>
                <w:sz w:val="16"/>
                <w:szCs w:val="16"/>
              </w:rPr>
              <w:t>DATE OF ACCEPTANCE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F2F2"/>
            <w:vAlign w:val="center"/>
            <w:hideMark/>
          </w:tcPr>
          <w:p w14:paraId="69939A10" w14:textId="77777777" w:rsidR="00AE3E93" w:rsidRPr="00C624A3" w:rsidRDefault="00AE3E93" w:rsidP="0098363E">
            <w:pPr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</w:pPr>
            <w:r w:rsidRPr="00C624A3">
              <w:rPr>
                <w:rFonts w:ascii="Century Gothic" w:eastAsia="Times New Roman" w:hAnsi="Century Gothic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14:paraId="7C6AE29B" w14:textId="77777777" w:rsidR="00AE3E93" w:rsidRDefault="00AE3E9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B844394" w14:textId="77777777" w:rsidR="001B74A4" w:rsidRDefault="001B74A4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0C215491" w14:textId="77777777" w:rsidR="008B631D" w:rsidRDefault="008B631D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75B6034F" w14:textId="77777777" w:rsidR="00157F65" w:rsidRDefault="00157F65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62A9D639" w14:textId="77777777" w:rsidR="003F4952" w:rsidRPr="00B45269" w:rsidRDefault="003F4952" w:rsidP="00D16763">
      <w:pPr>
        <w:rPr>
          <w:rFonts w:ascii="Century Gothic" w:eastAsia="Times New Roman" w:hAnsi="Century Gothic" w:cs="Arial"/>
          <w:b/>
          <w:bCs/>
          <w:color w:val="495241"/>
          <w:sz w:val="22"/>
          <w:szCs w:val="44"/>
        </w:rPr>
      </w:pPr>
    </w:p>
    <w:p w14:paraId="288646D0" w14:textId="77777777" w:rsidR="00B63006" w:rsidRDefault="00B63006" w:rsidP="00B63006">
      <w:pPr>
        <w:rPr>
          <w:rFonts w:ascii="Century Gothic" w:hAnsi="Century Gothic" w:cs="Times New Roman"/>
        </w:rPr>
      </w:pPr>
    </w:p>
    <w:p w14:paraId="42576684" w14:textId="75C89A21" w:rsidR="00B63006" w:rsidRPr="00622271" w:rsidRDefault="009C3BDB" w:rsidP="009C3BDB">
      <w:pPr>
        <w:jc w:val="center"/>
        <w:rPr>
          <w:rFonts w:ascii="Century Gothic" w:hAnsi="Century Gothic" w:cs="Times New Roman"/>
          <w:sz w:val="36"/>
          <w:szCs w:val="36"/>
        </w:rPr>
      </w:pPr>
      <w:r w:rsidRPr="00622271">
        <w:rPr>
          <w:rFonts w:ascii="Century Gothic" w:hAnsi="Century Gothic" w:cs="Times New Roman"/>
          <w:sz w:val="36"/>
          <w:szCs w:val="36"/>
        </w:rPr>
        <w:t>App Architecture</w:t>
      </w:r>
    </w:p>
    <w:p w14:paraId="43C7A8E3" w14:textId="0707E96D" w:rsidR="009C3BDB" w:rsidRPr="00622271" w:rsidRDefault="009C3BDB" w:rsidP="000E3C71">
      <w:pPr>
        <w:rPr>
          <w:rFonts w:ascii="Century Gothic" w:hAnsi="Century Gothic" w:cs="Times New Roman"/>
          <w:sz w:val="28"/>
          <w:szCs w:val="28"/>
        </w:rPr>
      </w:pPr>
    </w:p>
    <w:p w14:paraId="5DE34964" w14:textId="54BD10E4" w:rsidR="00622271" w:rsidRPr="00E618F8" w:rsidRDefault="00622271" w:rsidP="00E618F8">
      <w:pPr>
        <w:jc w:val="center"/>
        <w:rPr>
          <w:rFonts w:ascii="Century Gothic" w:hAnsi="Century Gothic" w:cs="Times New Roman"/>
        </w:rPr>
      </w:pPr>
      <w:r w:rsidRPr="00A0486F">
        <w:rPr>
          <w:rFonts w:ascii="Century Gothic" w:hAnsi="Century Gothic" w:cs="Times New Roman"/>
        </w:rPr>
        <w:t>Features</w:t>
      </w:r>
      <w:r w:rsidR="00063402" w:rsidRPr="00A0486F">
        <w:rPr>
          <w:rFonts w:ascii="Century Gothic" w:hAnsi="Century Gothic" w:cs="Times New Roman"/>
        </w:rPr>
        <w:t xml:space="preserve"> and Priority</w:t>
      </w:r>
    </w:p>
    <w:p w14:paraId="1CFE224B" w14:textId="0F01195E" w:rsidR="00C76C52" w:rsidRDefault="00622271" w:rsidP="00546095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Minimal Viable Product:</w:t>
      </w:r>
    </w:p>
    <w:p w14:paraId="20A737E7" w14:textId="43BD78C7" w:rsidR="00135432" w:rsidRDefault="00883081" w:rsidP="00883081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  <w:t>Pages</w:t>
      </w:r>
    </w:p>
    <w:p w14:paraId="68DDED76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Home page for non- logged-in users (splash page</w:t>
      </w:r>
      <w:r w:rsidR="00135432" w:rsidRPr="00135432">
        <w:rPr>
          <w:rFonts w:ascii="Century Gothic" w:hAnsi="Century Gothic" w:cs="Times New Roman"/>
          <w:sz w:val="20"/>
          <w:szCs w:val="20"/>
        </w:rPr>
        <w:t>)</w:t>
      </w:r>
    </w:p>
    <w:p w14:paraId="66630B2C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sign-up – form entry of user’s first name, last name, city, state, country, email, and date of birth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3FE621A" w14:textId="77777777" w:rsidR="00135432" w:rsidRDefault="00883081" w:rsidP="00135432">
      <w:pPr>
        <w:pStyle w:val="ListParagraph"/>
        <w:numPr>
          <w:ilvl w:val="1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and, Sign-up confirmation page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7AD2C21D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log-in</w:t>
      </w:r>
      <w:r w:rsidR="000C40C3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696E7799" w14:textId="77777777" w:rsid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pages with name and city</w:t>
      </w:r>
    </w:p>
    <w:p w14:paraId="136BAF64" w14:textId="55D86383" w:rsidR="00883081" w:rsidRPr="00135432" w:rsidRDefault="00883081" w:rsidP="00135432">
      <w:pPr>
        <w:pStyle w:val="ListParagraph"/>
        <w:numPr>
          <w:ilvl w:val="0"/>
          <w:numId w:val="6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Search Users Page</w:t>
      </w:r>
    </w:p>
    <w:p w14:paraId="1ECB932A" w14:textId="02D967E9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</w:p>
    <w:p w14:paraId="69740B37" w14:textId="5473E19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Additional Functions</w:t>
      </w:r>
    </w:p>
    <w:p w14:paraId="40A087FD" w14:textId="4D40C24D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User log-out</w:t>
      </w:r>
      <w:r w:rsidR="00C379A6" w:rsidRPr="00135432">
        <w:rPr>
          <w:rFonts w:ascii="Century Gothic" w:hAnsi="Century Gothic" w:cs="Times New Roman"/>
          <w:sz w:val="20"/>
          <w:szCs w:val="20"/>
        </w:rPr>
        <w:t xml:space="preserve"> √</w:t>
      </w:r>
    </w:p>
    <w:p w14:paraId="12C6753D" w14:textId="77777777" w:rsidR="00135432" w:rsidRDefault="00135432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Navbar</w:t>
      </w:r>
    </w:p>
    <w:p w14:paraId="2F8EAB9A" w14:textId="0D0E2060" w:rsid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Weighted average rating display for each user (profile page)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7CA21C0B" w14:textId="6A361FD9" w:rsidR="00883081" w:rsidRPr="00135432" w:rsidRDefault="00883081" w:rsidP="00135432">
      <w:pPr>
        <w:pStyle w:val="ListParagraph"/>
        <w:numPr>
          <w:ilvl w:val="0"/>
          <w:numId w:val="5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>Ability to rate other users</w:t>
      </w:r>
      <w:r w:rsidR="00CC3F7C">
        <w:rPr>
          <w:rFonts w:ascii="Century Gothic" w:hAnsi="Century Gothic" w:cs="Times New Roman"/>
          <w:sz w:val="20"/>
          <w:szCs w:val="20"/>
        </w:rPr>
        <w:t xml:space="preserve"> </w:t>
      </w:r>
      <w:r w:rsidR="00CC3F7C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4DC4138A" w14:textId="25343D1C" w:rsidR="00622271" w:rsidRPr="00A0486F" w:rsidRDefault="00622271" w:rsidP="00883081">
      <w:pPr>
        <w:rPr>
          <w:rFonts w:ascii="Century Gothic" w:hAnsi="Century Gothic" w:cs="Times New Roman"/>
          <w:sz w:val="20"/>
          <w:szCs w:val="20"/>
        </w:rPr>
      </w:pPr>
    </w:p>
    <w:p w14:paraId="71C27154" w14:textId="6AA4EEEE" w:rsidR="00622271" w:rsidRPr="00A0486F" w:rsidRDefault="00622271" w:rsidP="006222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First Priority:</w:t>
      </w:r>
    </w:p>
    <w:p w14:paraId="314819FA" w14:textId="6918D7B5" w:rsidR="00135432" w:rsidRPr="00135432" w:rsidRDefault="00135432" w:rsidP="0013543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35432">
        <w:rPr>
          <w:rFonts w:ascii="Century Gothic" w:hAnsi="Century Gothic" w:cs="Times New Roman"/>
          <w:sz w:val="20"/>
          <w:szCs w:val="20"/>
        </w:rPr>
        <w:t xml:space="preserve">Delete </w:t>
      </w:r>
      <w:r w:rsidR="00DE5B55">
        <w:rPr>
          <w:rFonts w:ascii="Century Gothic" w:hAnsi="Century Gothic" w:cs="Times New Roman"/>
          <w:sz w:val="20"/>
          <w:szCs w:val="20"/>
        </w:rPr>
        <w:t>logged-in</w:t>
      </w:r>
      <w:r w:rsidRPr="00135432">
        <w:rPr>
          <w:rFonts w:ascii="Century Gothic" w:hAnsi="Century Gothic" w:cs="Times New Roman"/>
          <w:sz w:val="20"/>
          <w:szCs w:val="20"/>
        </w:rPr>
        <w:t xml:space="preserve"> function</w:t>
      </w:r>
    </w:p>
    <w:p w14:paraId="24808850" w14:textId="2CFE531B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“</w:t>
      </w:r>
      <w:r w:rsidR="004E69CA" w:rsidRPr="00A0486F">
        <w:rPr>
          <w:rFonts w:ascii="Century Gothic" w:hAnsi="Century Gothic" w:cs="Times New Roman"/>
          <w:sz w:val="20"/>
          <w:szCs w:val="20"/>
        </w:rPr>
        <w:t>Admirable</w:t>
      </w:r>
      <w:r w:rsidRPr="00A0486F">
        <w:rPr>
          <w:rFonts w:ascii="Century Gothic" w:hAnsi="Century Gothic" w:cs="Times New Roman"/>
          <w:sz w:val="20"/>
          <w:szCs w:val="20"/>
        </w:rPr>
        <w:t>-ty” designation based on</w:t>
      </w:r>
      <w:r w:rsidR="00BE7962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611681FF" w14:textId="662E9418" w:rsidR="004E69CA" w:rsidRDefault="00B26939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Weighted average</w:t>
      </w:r>
      <w:r w:rsidR="004E69CA" w:rsidRPr="00A0486F">
        <w:rPr>
          <w:rFonts w:ascii="Century Gothic" w:hAnsi="Century Gothic" w:cs="Times New Roman"/>
          <w:sz w:val="20"/>
          <w:szCs w:val="20"/>
        </w:rPr>
        <w:t xml:space="preserve"> rating weighted heavily towards ratings given by higher-rated </w:t>
      </w:r>
      <w:proofErr w:type="gramStart"/>
      <w:r w:rsidR="004E69CA" w:rsidRPr="00A0486F">
        <w:rPr>
          <w:rFonts w:ascii="Century Gothic" w:hAnsi="Century Gothic" w:cs="Times New Roman"/>
          <w:sz w:val="20"/>
          <w:szCs w:val="20"/>
        </w:rPr>
        <w:t>users</w:t>
      </w:r>
      <w:r w:rsidR="006A72E8" w:rsidRPr="00A0486F">
        <w:rPr>
          <w:rFonts w:ascii="Century Gothic" w:hAnsi="Century Gothic" w:cs="Times New Roman"/>
          <w:sz w:val="20"/>
          <w:szCs w:val="20"/>
        </w:rPr>
        <w:t xml:space="preserve"> </w:t>
      </w:r>
      <w:r w:rsidR="00DE5B55">
        <w:rPr>
          <w:rFonts w:ascii="Century Gothic" w:hAnsi="Century Gothic" w:cs="Times New Roman"/>
          <w:sz w:val="20"/>
          <w:szCs w:val="20"/>
        </w:rPr>
        <w:t xml:space="preserve"> </w:t>
      </w:r>
      <w:r w:rsidR="00DE5B55" w:rsidRPr="00135432">
        <w:rPr>
          <w:rFonts w:ascii="Century Gothic" w:hAnsi="Century Gothic" w:cs="Times New Roman"/>
          <w:sz w:val="20"/>
          <w:szCs w:val="20"/>
        </w:rPr>
        <w:t>√</w:t>
      </w:r>
      <w:proofErr w:type="gramEnd"/>
    </w:p>
    <w:p w14:paraId="23F452E2" w14:textId="00664265" w:rsidR="00E56204" w:rsidRPr="00A0486F" w:rsidRDefault="00E5620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no more than one rating exists from any one rater to another (users cannot cast two “votes” for each subject user)</w:t>
      </w:r>
    </w:p>
    <w:p w14:paraId="27BEAE7B" w14:textId="3E0E300F" w:rsidR="00302457" w:rsidRPr="00A0486F" w:rsidRDefault="00622271" w:rsidP="000E3C71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ab/>
      </w:r>
    </w:p>
    <w:p w14:paraId="59387E26" w14:textId="0930F0A3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Second Priority:</w:t>
      </w:r>
    </w:p>
    <w:p w14:paraId="674C4CFF" w14:textId="1FBBA493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Anonymous follow (“Track”) and unfollow (“Purge”) function</w:t>
      </w:r>
      <w:r w:rsidR="000F78FA">
        <w:rPr>
          <w:rFonts w:ascii="Century Gothic" w:hAnsi="Century Gothic" w:cs="Times New Roman"/>
          <w:sz w:val="20"/>
          <w:szCs w:val="20"/>
        </w:rPr>
        <w:t xml:space="preserve"> </w:t>
      </w:r>
      <w:r w:rsidR="000F78FA" w:rsidRPr="00135432">
        <w:rPr>
          <w:rFonts w:ascii="Century Gothic" w:hAnsi="Century Gothic" w:cs="Times New Roman"/>
          <w:sz w:val="20"/>
          <w:szCs w:val="20"/>
        </w:rPr>
        <w:t>√</w:t>
      </w:r>
    </w:p>
    <w:p w14:paraId="14FD15E0" w14:textId="6AE89C2B" w:rsidR="002B58F4" w:rsidRPr="00A0486F" w:rsidRDefault="002B58F4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Following page</w:t>
      </w:r>
      <w:r w:rsidR="00587539" w:rsidRPr="00A0486F">
        <w:rPr>
          <w:rFonts w:ascii="Century Gothic" w:hAnsi="Century Gothic" w:cs="Times New Roman"/>
          <w:sz w:val="20"/>
          <w:szCs w:val="20"/>
        </w:rPr>
        <w:t xml:space="preserve"> of users </w:t>
      </w:r>
      <w:r w:rsidR="002F06A1">
        <w:rPr>
          <w:rFonts w:ascii="Century Gothic" w:hAnsi="Century Gothic" w:cs="Times New Roman"/>
          <w:sz w:val="20"/>
          <w:szCs w:val="20"/>
        </w:rPr>
        <w:t xml:space="preserve">that </w:t>
      </w:r>
      <w:r w:rsidR="00587539" w:rsidRPr="00A0486F">
        <w:rPr>
          <w:rFonts w:ascii="Century Gothic" w:hAnsi="Century Gothic" w:cs="Times New Roman"/>
          <w:sz w:val="20"/>
          <w:szCs w:val="20"/>
        </w:rPr>
        <w:t>one is following</w:t>
      </w:r>
    </w:p>
    <w:p w14:paraId="3223FE78" w14:textId="42F6C54D" w:rsidR="00302457" w:rsidRPr="00A0486F" w:rsidRDefault="00302457" w:rsidP="00302457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Ability to re-rate users</w:t>
      </w:r>
      <w:r w:rsidR="00BF5B91" w:rsidRPr="00A0486F">
        <w:rPr>
          <w:rFonts w:ascii="Century Gothic" w:hAnsi="Century Gothic" w:cs="Times New Roman"/>
          <w:sz w:val="20"/>
          <w:szCs w:val="20"/>
        </w:rPr>
        <w:t xml:space="preserve"> that overrides previous rating</w:t>
      </w:r>
    </w:p>
    <w:p w14:paraId="0AF29C49" w14:textId="5179847A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</w:p>
    <w:p w14:paraId="0331E969" w14:textId="725EB568" w:rsidR="00302457" w:rsidRPr="00A0486F" w:rsidRDefault="00302457" w:rsidP="00302457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Third Priority:</w:t>
      </w:r>
    </w:p>
    <w:p w14:paraId="36624740" w14:textId="484E6E74" w:rsidR="00312DA9" w:rsidRDefault="00312DA9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Logo</w:t>
      </w:r>
    </w:p>
    <w:p w14:paraId="03F02E9D" w14:textId="7CBB8193" w:rsidR="005E3C87" w:rsidRDefault="005E3C87" w:rsidP="00312DA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 page</w:t>
      </w:r>
    </w:p>
    <w:p w14:paraId="6B1884A0" w14:textId="01669288" w:rsidR="001344EC" w:rsidRPr="001344EC" w:rsidRDefault="001344EC" w:rsidP="001344EC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User profile photos</w:t>
      </w:r>
    </w:p>
    <w:p w14:paraId="464A4477" w14:textId="1DC40466" w:rsidR="00883081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-      </w:t>
      </w:r>
      <w:r w:rsidRPr="00883081">
        <w:rPr>
          <w:rFonts w:ascii="Century Gothic" w:hAnsi="Century Gothic" w:cs="Times New Roman"/>
          <w:sz w:val="20"/>
          <w:szCs w:val="20"/>
        </w:rPr>
        <w:t>Average rating given by user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62C2A8BA" w14:textId="41735C9A" w:rsidR="00BE7962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 w:rsidRPr="00883081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 xml:space="preserve">      </w:t>
      </w:r>
      <w:r w:rsidRPr="00883081">
        <w:rPr>
          <w:rFonts w:ascii="Century Gothic" w:hAnsi="Century Gothic" w:cs="Times New Roman"/>
          <w:sz w:val="20"/>
          <w:szCs w:val="20"/>
        </w:rPr>
        <w:t>Last five ratings given to user (by whom and their info listed) (user profile</w:t>
      </w:r>
      <w:r>
        <w:rPr>
          <w:rFonts w:ascii="Century Gothic" w:hAnsi="Century Gothic" w:cs="Times New Roman"/>
          <w:sz w:val="20"/>
          <w:szCs w:val="20"/>
        </w:rPr>
        <w:t>)</w:t>
      </w:r>
    </w:p>
    <w:p w14:paraId="57BBB371" w14:textId="7F0C145C" w:rsidR="00883081" w:rsidRPr="00A0486F" w:rsidRDefault="00883081" w:rsidP="00883081">
      <w:pPr>
        <w:ind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  <w:r>
        <w:rPr>
          <w:rFonts w:ascii="Century Gothic" w:hAnsi="Century Gothic" w:cs="Times New Roman"/>
          <w:sz w:val="20"/>
          <w:szCs w:val="20"/>
        </w:rPr>
        <w:tab/>
      </w:r>
    </w:p>
    <w:p w14:paraId="2E73A7C6" w14:textId="13592751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Fourth Priority:</w:t>
      </w:r>
    </w:p>
    <w:p w14:paraId="78772F94" w14:textId="11ED9FC2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Last five ratings given by user</w:t>
      </w:r>
    </w:p>
    <w:p w14:paraId="38022093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08ECEC79" w14:textId="0D798964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Additional Features – </w:t>
      </w:r>
      <w:r w:rsidR="00883081">
        <w:rPr>
          <w:rFonts w:ascii="Century Gothic" w:hAnsi="Century Gothic" w:cs="Times New Roman"/>
          <w:sz w:val="20"/>
          <w:szCs w:val="20"/>
        </w:rPr>
        <w:t>Fifth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0438A19F" w14:textId="0514C8D5" w:rsidR="00BE7962" w:rsidRPr="00A0486F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dates of the user’s past five ratings given and received</w:t>
      </w:r>
    </w:p>
    <w:p w14:paraId="096954B8" w14:textId="28C36786" w:rsidR="00A0486F" w:rsidRPr="00A0486F" w:rsidRDefault="00A0486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Show number of followers/trackers on profile page</w:t>
      </w:r>
    </w:p>
    <w:p w14:paraId="4C864D39" w14:textId="77777777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</w:p>
    <w:p w14:paraId="3A1EFFD9" w14:textId="1FAC7DD5" w:rsidR="00BE7962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S</w:t>
      </w:r>
      <w:r w:rsidR="00883081">
        <w:rPr>
          <w:rFonts w:ascii="Century Gothic" w:hAnsi="Century Gothic" w:cs="Times New Roman"/>
          <w:sz w:val="20"/>
          <w:szCs w:val="20"/>
        </w:rPr>
        <w:t>ixth</w:t>
      </w:r>
      <w:r w:rsidRPr="00A0486F">
        <w:rPr>
          <w:rFonts w:ascii="Century Gothic" w:hAnsi="Century Gothic" w:cs="Times New Roman"/>
          <w:sz w:val="20"/>
          <w:szCs w:val="20"/>
        </w:rPr>
        <w:t xml:space="preserve"> Priority:</w:t>
      </w:r>
    </w:p>
    <w:p w14:paraId="3764290C" w14:textId="356C9233" w:rsidR="00481686" w:rsidRDefault="00481686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user’s email address is unique before sign-up</w:t>
      </w:r>
    </w:p>
    <w:p w14:paraId="21316C0C" w14:textId="52A0983D" w:rsidR="008F5E4F" w:rsidRPr="00481686" w:rsidRDefault="008F5E4F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Dual password entry with requirement that both must match</w:t>
      </w:r>
      <w:r w:rsidR="00092AC8">
        <w:rPr>
          <w:rFonts w:ascii="Century Gothic" w:hAnsi="Century Gothic" w:cs="Times New Roman"/>
          <w:sz w:val="20"/>
          <w:szCs w:val="20"/>
        </w:rPr>
        <w:t xml:space="preserve"> before signup</w:t>
      </w:r>
    </w:p>
    <w:p w14:paraId="1395D5AF" w14:textId="7A3C437C" w:rsidR="00F46B39" w:rsidRDefault="00F46B39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Ensure users are over 16</w:t>
      </w:r>
    </w:p>
    <w:p w14:paraId="7692A772" w14:textId="77777777" w:rsidR="004E69CA" w:rsidRPr="00A0486F" w:rsidRDefault="004E69CA" w:rsidP="00BE7962">
      <w:pPr>
        <w:rPr>
          <w:rFonts w:ascii="Century Gothic" w:hAnsi="Century Gothic" w:cs="Times New Roman"/>
          <w:sz w:val="20"/>
          <w:szCs w:val="20"/>
        </w:rPr>
      </w:pPr>
    </w:p>
    <w:p w14:paraId="4D0BA5C8" w14:textId="6869055C" w:rsidR="00BE7962" w:rsidRPr="00A0486F" w:rsidRDefault="00BE7962" w:rsidP="00BE7962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Additional Features – Final Priority:</w:t>
      </w:r>
    </w:p>
    <w:p w14:paraId="4682C272" w14:textId="649AC173" w:rsidR="00883081" w:rsidRDefault="00883081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GPS linking to phone to ensure that a user can only rate someone they</w:t>
      </w:r>
      <w:r>
        <w:rPr>
          <w:rFonts w:ascii="Century Gothic" w:hAnsi="Century Gothic" w:cs="Times New Roman"/>
          <w:sz w:val="20"/>
          <w:szCs w:val="20"/>
        </w:rPr>
        <w:t xml:space="preserve"> hav</w:t>
      </w:r>
      <w:r w:rsidRPr="00063402">
        <w:rPr>
          <w:rFonts w:ascii="Century Gothic" w:hAnsi="Century Gothic" w:cs="Times New Roman"/>
          <w:sz w:val="20"/>
          <w:szCs w:val="20"/>
        </w:rPr>
        <w:t>e met</w:t>
      </w:r>
      <w:r>
        <w:rPr>
          <w:rFonts w:ascii="Century Gothic" w:hAnsi="Century Gothic" w:cs="Times New Roman"/>
          <w:sz w:val="20"/>
          <w:szCs w:val="20"/>
        </w:rPr>
        <w:t xml:space="preserve"> within the past 72 hours</w:t>
      </w:r>
      <w:r w:rsidR="00B25389">
        <w:rPr>
          <w:rFonts w:ascii="Century Gothic" w:hAnsi="Century Gothic" w:cs="Times New Roman"/>
          <w:sz w:val="20"/>
          <w:szCs w:val="20"/>
        </w:rPr>
        <w:t xml:space="preserve"> (best if implemented post-pandemic)</w:t>
      </w:r>
    </w:p>
    <w:p w14:paraId="48642F98" w14:textId="3B43E893" w:rsidR="00883081" w:rsidRDefault="00883081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Snapchat-style QR code on profile page that stores user’s id</w:t>
      </w:r>
    </w:p>
    <w:p w14:paraId="52E3C5E4" w14:textId="5C5BD77A" w:rsidR="00BE7962" w:rsidRDefault="00BE7962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Secret self-destruct function that destroys all ratings records for all users (Order 66)</w:t>
      </w:r>
    </w:p>
    <w:p w14:paraId="4A6639B6" w14:textId="39F188A5" w:rsidR="005B7AF8" w:rsidRPr="00A0486F" w:rsidRDefault="005B7AF8" w:rsidP="00BE7962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Tie city, state, and country fields to API to ensure those entered are real</w:t>
      </w:r>
    </w:p>
    <w:p w14:paraId="0CEA4243" w14:textId="08DC7AC9" w:rsidR="00883081" w:rsidRDefault="006A72E8" w:rsidP="00883081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 xml:space="preserve">Users kicked off the app upon getting a 0.00 </w:t>
      </w:r>
      <w:r w:rsidR="00B26939" w:rsidRPr="00A0486F">
        <w:rPr>
          <w:rFonts w:ascii="Century Gothic" w:hAnsi="Century Gothic" w:cs="Times New Roman"/>
          <w:sz w:val="20"/>
          <w:szCs w:val="20"/>
        </w:rPr>
        <w:t>weighted average</w:t>
      </w:r>
      <w:r w:rsidRPr="00A0486F">
        <w:rPr>
          <w:rFonts w:ascii="Century Gothic" w:hAnsi="Century Gothic" w:cs="Times New Roman"/>
          <w:sz w:val="20"/>
          <w:szCs w:val="20"/>
        </w:rPr>
        <w:t xml:space="preserve"> rating</w:t>
      </w:r>
    </w:p>
    <w:p w14:paraId="5F278743" w14:textId="0FC36107" w:rsidR="00C67143" w:rsidRPr="00C67143" w:rsidRDefault="00C67143" w:rsidP="00C6714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Ensure users enter their phone number (with country code) upon sign-up to further prevent the creation of duplicate and fake accounts</w:t>
      </w:r>
    </w:p>
    <w:p w14:paraId="6AB2CF87" w14:textId="757D4820" w:rsidR="00E56204" w:rsidRDefault="00E56204" w:rsidP="00BE7962">
      <w:pPr>
        <w:rPr>
          <w:rFonts w:ascii="Century Gothic" w:hAnsi="Century Gothic" w:cs="Times New Roman"/>
          <w:sz w:val="20"/>
          <w:szCs w:val="20"/>
        </w:rPr>
      </w:pPr>
    </w:p>
    <w:p w14:paraId="6244D927" w14:textId="77777777" w:rsidR="00E56204" w:rsidRPr="00A0486F" w:rsidRDefault="00E56204" w:rsidP="00BE7962">
      <w:pPr>
        <w:rPr>
          <w:rFonts w:ascii="Century Gothic" w:hAnsi="Century Gothic" w:cs="Times New Roman"/>
          <w:sz w:val="20"/>
          <w:szCs w:val="20"/>
        </w:rPr>
      </w:pPr>
    </w:p>
    <w:p w14:paraId="335C3D56" w14:textId="77777777" w:rsidR="00555364" w:rsidRPr="00A0486F" w:rsidRDefault="00555364" w:rsidP="00555364">
      <w:pPr>
        <w:rPr>
          <w:rFonts w:ascii="Century Gothic" w:hAnsi="Century Gothic" w:cs="Times New Roman"/>
          <w:sz w:val="20"/>
          <w:szCs w:val="20"/>
        </w:rPr>
      </w:pPr>
      <w:r w:rsidRPr="00A0486F">
        <w:rPr>
          <w:rFonts w:ascii="Century Gothic" w:hAnsi="Century Gothic" w:cs="Times New Roman"/>
          <w:sz w:val="20"/>
          <w:szCs w:val="20"/>
        </w:rPr>
        <w:t>Possible Future Features:</w:t>
      </w:r>
    </w:p>
    <w:p w14:paraId="0529C640" w14:textId="69915E53" w:rsidR="00555364" w:rsidRPr="00063402" w:rsidRDefault="00555364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063402">
        <w:rPr>
          <w:rFonts w:ascii="Century Gothic" w:hAnsi="Century Gothic" w:cs="Times New Roman"/>
          <w:sz w:val="20"/>
          <w:szCs w:val="20"/>
        </w:rPr>
        <w:t>Email</w:t>
      </w:r>
      <w:r w:rsidR="00C67143">
        <w:rPr>
          <w:rFonts w:ascii="Century Gothic" w:hAnsi="Century Gothic" w:cs="Times New Roman"/>
          <w:sz w:val="20"/>
          <w:szCs w:val="20"/>
        </w:rPr>
        <w:t>/phone</w:t>
      </w:r>
      <w:r w:rsidRPr="00063402">
        <w:rPr>
          <w:rFonts w:ascii="Century Gothic" w:hAnsi="Century Gothic" w:cs="Times New Roman"/>
          <w:sz w:val="20"/>
          <w:szCs w:val="20"/>
        </w:rPr>
        <w:t xml:space="preserve"> verification</w:t>
      </w:r>
    </w:p>
    <w:p w14:paraId="11AC0B0C" w14:textId="22348AC9" w:rsidR="00E618F8" w:rsidRPr="00063402" w:rsidRDefault="00E618F8" w:rsidP="00555364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Suggested users to rate and/or track based on the users rated and tracked by the logged-in user  </w:t>
      </w:r>
    </w:p>
    <w:p w14:paraId="3DDC1975" w14:textId="54D633F4" w:rsidR="00302457" w:rsidRDefault="00302457" w:rsidP="00302457">
      <w:pPr>
        <w:rPr>
          <w:rFonts w:ascii="Century Gothic" w:hAnsi="Century Gothic" w:cs="Times New Roman"/>
          <w:sz w:val="22"/>
          <w:szCs w:val="22"/>
        </w:rPr>
      </w:pPr>
    </w:p>
    <w:p w14:paraId="3893ED6F" w14:textId="2636DA25" w:rsidR="001C48FD" w:rsidRDefault="001C48FD" w:rsidP="00302457">
      <w:pPr>
        <w:rPr>
          <w:rFonts w:ascii="Century Gothic" w:hAnsi="Century Gothic" w:cs="Times New Roman"/>
          <w:sz w:val="22"/>
          <w:szCs w:val="22"/>
        </w:rPr>
      </w:pPr>
    </w:p>
    <w:p w14:paraId="215B77AA" w14:textId="77777777" w:rsidR="00917C28" w:rsidRPr="00302457" w:rsidRDefault="00917C28" w:rsidP="00302457">
      <w:pPr>
        <w:rPr>
          <w:rFonts w:ascii="Century Gothic" w:hAnsi="Century Gothic" w:cs="Times New Roman"/>
          <w:sz w:val="22"/>
          <w:szCs w:val="22"/>
        </w:rPr>
      </w:pPr>
    </w:p>
    <w:p w14:paraId="023B0E8E" w14:textId="69B7AD38" w:rsidR="00B63006" w:rsidRDefault="00B63006" w:rsidP="00B63006">
      <w:pPr>
        <w:rPr>
          <w:rFonts w:ascii="Century Gothic" w:hAnsi="Century Gothic" w:cs="Times New Roman"/>
        </w:rPr>
      </w:pPr>
    </w:p>
    <w:p w14:paraId="64570CF1" w14:textId="55D346A5" w:rsidR="00555364" w:rsidRDefault="006A72E8" w:rsidP="006A72E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Notes</w:t>
      </w:r>
      <w:r w:rsidR="001C48FD">
        <w:rPr>
          <w:rFonts w:ascii="Century Gothic" w:hAnsi="Century Gothic" w:cs="Times New Roman"/>
        </w:rPr>
        <w:t xml:space="preserve"> o</w:t>
      </w:r>
      <w:r w:rsidR="0098363E">
        <w:rPr>
          <w:rFonts w:ascii="Century Gothic" w:hAnsi="Century Gothic" w:cs="Times New Roman"/>
        </w:rPr>
        <w:t>n</w:t>
      </w:r>
      <w:r w:rsidR="001C48FD">
        <w:rPr>
          <w:rFonts w:ascii="Century Gothic" w:hAnsi="Century Gothic" w:cs="Times New Roman"/>
        </w:rPr>
        <w:t xml:space="preserve"> Ratings</w:t>
      </w:r>
    </w:p>
    <w:p w14:paraId="07D2AD8C" w14:textId="676C04D6" w:rsidR="002C09A6" w:rsidRDefault="002C09A6" w:rsidP="00F81C7C">
      <w:pPr>
        <w:rPr>
          <w:rFonts w:ascii="Century Gothic" w:hAnsi="Century Gothic" w:cs="Times New Roman"/>
          <w:sz w:val="20"/>
          <w:szCs w:val="20"/>
        </w:rPr>
      </w:pPr>
    </w:p>
    <w:p w14:paraId="36027D41" w14:textId="188BF597" w:rsidR="00C6408A" w:rsidRDefault="00C6408A" w:rsidP="00F81C7C">
      <w:pPr>
        <w:rPr>
          <w:rFonts w:ascii="Century Gothic" w:hAnsi="Century Gothic" w:cs="Times New Roman"/>
          <w:sz w:val="20"/>
          <w:szCs w:val="20"/>
        </w:rPr>
      </w:pPr>
    </w:p>
    <w:p w14:paraId="4C596690" w14:textId="77777777" w:rsidR="00C6408A" w:rsidRPr="00F81C7C" w:rsidRDefault="00C6408A" w:rsidP="00F81C7C">
      <w:pPr>
        <w:rPr>
          <w:rFonts w:ascii="Century Gothic" w:hAnsi="Century Gothic" w:cs="Times New Roman"/>
          <w:sz w:val="20"/>
          <w:szCs w:val="20"/>
        </w:rPr>
      </w:pPr>
      <w:bookmarkStart w:id="0" w:name="_GoBack"/>
      <w:bookmarkEnd w:id="0"/>
    </w:p>
    <w:p w14:paraId="592A52DC" w14:textId="4E03EE1D" w:rsidR="006A72E8" w:rsidRDefault="006A72E8" w:rsidP="006A72E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 designations are as follows:</w:t>
      </w:r>
    </w:p>
    <w:p w14:paraId="0783C1F2" w14:textId="02C2088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4.5 - 5.0: “Fleet Admirable”</w:t>
      </w:r>
    </w:p>
    <w:p w14:paraId="68CE6E52" w14:textId="61846322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3.5 - 4.49: “Admirable”</w:t>
      </w:r>
    </w:p>
    <w:p w14:paraId="2EDBFB79" w14:textId="22E003C5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2.5 – 3.49: “Vice Admirable”</w:t>
      </w:r>
    </w:p>
    <w:p w14:paraId="06FD60D4" w14:textId="7EF7BBE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1.5 – 2.49: “Rear Admirable – Upper Half”</w:t>
      </w:r>
    </w:p>
    <w:p w14:paraId="00F15E53" w14:textId="5281E1FB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 – 1.49: “Rear Admirable – Lower Half”</w:t>
      </w:r>
    </w:p>
    <w:p w14:paraId="5BC737D8" w14:textId="34B9B1AD" w:rsidR="006A72E8" w:rsidRDefault="006A72E8" w:rsidP="006A72E8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0.01 – 0.49: “Swab”</w:t>
      </w:r>
    </w:p>
    <w:p w14:paraId="52E1F8A3" w14:textId="420C674C" w:rsidR="00C6408A" w:rsidRDefault="00C6408A" w:rsidP="00C6408A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70E39F87" w14:textId="77777777" w:rsidR="00C6408A" w:rsidRDefault="00C6408A" w:rsidP="00C6408A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616DAC67" w14:textId="77777777" w:rsidR="00290EC1" w:rsidRDefault="00290EC1" w:rsidP="00290EC1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18CDB220" w14:textId="4B6F7BC5" w:rsidR="00F24A89" w:rsidRDefault="00B26939" w:rsidP="00F24A89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Weighted average</w:t>
      </w:r>
      <w:r w:rsidR="00F24A89">
        <w:rPr>
          <w:rFonts w:ascii="Century Gothic" w:hAnsi="Century Gothic" w:cs="Times New Roman"/>
          <w:sz w:val="20"/>
          <w:szCs w:val="20"/>
        </w:rPr>
        <w:t xml:space="preserve"> rating is weighted by rater’s rating on an exponential scale:</w:t>
      </w:r>
    </w:p>
    <w:p w14:paraId="11E0AC54" w14:textId="05473C80" w:rsidR="00931C49" w:rsidRDefault="00931C4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 = (sum of all (rater’s weight x stars given))</w:t>
      </w:r>
      <w:proofErr w:type="gramStart"/>
      <w:r>
        <w:rPr>
          <w:rFonts w:ascii="Century Gothic" w:hAnsi="Century Gothic" w:cs="Times New Roman"/>
          <w:sz w:val="20"/>
          <w:szCs w:val="20"/>
        </w:rPr>
        <w:t>/(</w:t>
      </w:r>
      <w:proofErr w:type="gramEnd"/>
      <w:r>
        <w:rPr>
          <w:rFonts w:ascii="Century Gothic" w:hAnsi="Century Gothic" w:cs="Times New Roman"/>
          <w:sz w:val="20"/>
          <w:szCs w:val="20"/>
        </w:rPr>
        <w:t>sum of all weights))</w:t>
      </w:r>
    </w:p>
    <w:p w14:paraId="481C8DD1" w14:textId="42715BEF" w:rsidR="00F24A89" w:rsidRDefault="00F24A89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Weight w = 2 ^ user’s rating</w:t>
      </w:r>
    </w:p>
    <w:p w14:paraId="6DF19979" w14:textId="22C27B7C" w:rsidR="000B66E0" w:rsidRDefault="000B66E0" w:rsidP="00F24A89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Examples:</w:t>
      </w:r>
    </w:p>
    <w:p w14:paraId="22F32CCC" w14:textId="41F0CDD3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</w:t>
      </w:r>
    </w:p>
    <w:p w14:paraId="181C5ACB" w14:textId="14A69EC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0.5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1.41</w:t>
      </w:r>
    </w:p>
    <w:p w14:paraId="6E0A7B7C" w14:textId="56FA75B2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1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=2</w:t>
      </w:r>
    </w:p>
    <w:p w14:paraId="17B1895C" w14:textId="56ED747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2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4</w:t>
      </w:r>
    </w:p>
    <w:p w14:paraId="4731A0CF" w14:textId="74F9A6BD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8</w:t>
      </w:r>
    </w:p>
    <w:p w14:paraId="5B7F52C9" w14:textId="1CD15154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3.5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11.31</w:t>
      </w:r>
    </w:p>
    <w:p w14:paraId="778A0D28" w14:textId="2233A4B0" w:rsidR="00F24A89" w:rsidRDefault="00F24A89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=16</w:t>
      </w:r>
    </w:p>
    <w:p w14:paraId="3241B487" w14:textId="39A37194" w:rsidR="003F279B" w:rsidRDefault="003F279B" w:rsidP="000B66E0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4.29-star: w = 19.56</w:t>
      </w:r>
    </w:p>
    <w:p w14:paraId="6FC45AB5" w14:textId="2781D789" w:rsidR="0098363E" w:rsidRDefault="00F24A89" w:rsidP="00F81C7C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5</w:t>
      </w:r>
      <w:r w:rsidR="0000243D">
        <w:rPr>
          <w:rFonts w:ascii="Century Gothic" w:hAnsi="Century Gothic" w:cs="Times New Roman"/>
          <w:sz w:val="20"/>
          <w:szCs w:val="20"/>
        </w:rPr>
        <w:t>-</w:t>
      </w:r>
      <w:r>
        <w:rPr>
          <w:rFonts w:ascii="Century Gothic" w:hAnsi="Century Gothic" w:cs="Times New Roman"/>
          <w:sz w:val="20"/>
          <w:szCs w:val="20"/>
        </w:rPr>
        <w:t>star: w = 32</w:t>
      </w:r>
    </w:p>
    <w:p w14:paraId="337DC970" w14:textId="1C830B41" w:rsidR="00931C49" w:rsidRPr="006B157A" w:rsidRDefault="00931C49" w:rsidP="006B157A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proofErr w:type="gramStart"/>
      <w:r w:rsidRPr="006B157A">
        <w:rPr>
          <w:rFonts w:ascii="Century Gothic" w:hAnsi="Century Gothic" w:cs="Times New Roman"/>
          <w:sz w:val="20"/>
          <w:szCs w:val="20"/>
        </w:rPr>
        <w:t>So</w:t>
      </w:r>
      <w:proofErr w:type="gramEnd"/>
      <w:r w:rsidRPr="006B157A">
        <w:rPr>
          <w:rFonts w:ascii="Century Gothic" w:hAnsi="Century Gothic" w:cs="Times New Roman"/>
          <w:sz w:val="20"/>
          <w:szCs w:val="20"/>
        </w:rPr>
        <w:t xml:space="preserve"> if </w:t>
      </w:r>
      <w:r w:rsidR="00090B1D" w:rsidRPr="006B157A">
        <w:rPr>
          <w:rFonts w:ascii="Century Gothic" w:hAnsi="Century Gothic" w:cs="Times New Roman"/>
          <w:sz w:val="20"/>
          <w:szCs w:val="20"/>
        </w:rPr>
        <w:t>a User A was rated twice:</w:t>
      </w:r>
      <w:r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rated 4 by a </w:t>
      </w:r>
      <w:r w:rsidRPr="006B157A">
        <w:rPr>
          <w:rFonts w:ascii="Century Gothic" w:hAnsi="Century Gothic" w:cs="Times New Roman"/>
          <w:sz w:val="20"/>
          <w:szCs w:val="20"/>
        </w:rPr>
        <w:t xml:space="preserve">0.2 star 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user </w:t>
      </w:r>
      <w:r w:rsidRPr="006B157A">
        <w:rPr>
          <w:rFonts w:ascii="Century Gothic" w:hAnsi="Century Gothic" w:cs="Times New Roman"/>
          <w:sz w:val="20"/>
          <w:szCs w:val="20"/>
        </w:rPr>
        <w:t>(w=1.1487) 4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 and rated 2 from a </w:t>
      </w:r>
      <w:r w:rsidRPr="006B157A">
        <w:rPr>
          <w:rFonts w:ascii="Century Gothic" w:hAnsi="Century Gothic" w:cs="Times New Roman"/>
          <w:sz w:val="20"/>
          <w:szCs w:val="20"/>
        </w:rPr>
        <w:t>4.7</w:t>
      </w:r>
      <w:r w:rsidR="00090B1D" w:rsidRPr="006B157A">
        <w:rPr>
          <w:rFonts w:ascii="Century Gothic" w:hAnsi="Century Gothic" w:cs="Times New Roman"/>
          <w:sz w:val="20"/>
          <w:szCs w:val="20"/>
        </w:rPr>
        <w:t>-star user</w:t>
      </w:r>
      <w:r w:rsidRPr="006B157A">
        <w:rPr>
          <w:rFonts w:ascii="Century Gothic" w:hAnsi="Century Gothic" w:cs="Times New Roman"/>
          <w:sz w:val="20"/>
          <w:szCs w:val="20"/>
        </w:rPr>
        <w:t xml:space="preserve"> (w=25.992):</w:t>
      </w:r>
    </w:p>
    <w:p w14:paraId="5B59DC9E" w14:textId="03DF88C5" w:rsidR="00656926" w:rsidRPr="006B157A" w:rsidRDefault="00656926" w:rsidP="006B157A">
      <w:pPr>
        <w:pStyle w:val="ListParagraph"/>
        <w:numPr>
          <w:ilvl w:val="2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6B157A">
        <w:rPr>
          <w:rFonts w:ascii="Century Gothic" w:hAnsi="Century Gothic" w:cs="Times New Roman"/>
          <w:sz w:val="20"/>
          <w:szCs w:val="20"/>
        </w:rPr>
        <w:t>1</w:t>
      </w:r>
      <w:r w:rsidR="00931C49" w:rsidRPr="006B157A">
        <w:rPr>
          <w:rFonts w:ascii="Century Gothic" w:hAnsi="Century Gothic" w:cs="Times New Roman"/>
          <w:sz w:val="20"/>
          <w:szCs w:val="20"/>
        </w:rPr>
        <w:t>.1487</w:t>
      </w:r>
      <w:r w:rsidRPr="006B157A">
        <w:rPr>
          <w:rFonts w:ascii="Century Gothic" w:hAnsi="Century Gothic" w:cs="Times New Roman"/>
          <w:sz w:val="20"/>
          <w:szCs w:val="20"/>
        </w:rPr>
        <w:t>(</w:t>
      </w:r>
      <w:proofErr w:type="gramStart"/>
      <w:r w:rsidRPr="006B157A">
        <w:rPr>
          <w:rFonts w:ascii="Century Gothic" w:hAnsi="Century Gothic" w:cs="Times New Roman"/>
          <w:sz w:val="20"/>
          <w:szCs w:val="20"/>
        </w:rPr>
        <w:t>4)+</w:t>
      </w:r>
      <w:proofErr w:type="gramEnd"/>
      <w:r w:rsidR="00931C49" w:rsidRPr="006B157A">
        <w:rPr>
          <w:rFonts w:ascii="Century Gothic" w:hAnsi="Century Gothic" w:cs="Times New Roman"/>
          <w:sz w:val="20"/>
          <w:szCs w:val="20"/>
        </w:rPr>
        <w:t>25.992</w:t>
      </w:r>
      <w:r w:rsidRPr="006B157A">
        <w:rPr>
          <w:rFonts w:ascii="Century Gothic" w:hAnsi="Century Gothic" w:cs="Times New Roman"/>
          <w:sz w:val="20"/>
          <w:szCs w:val="20"/>
        </w:rPr>
        <w:t>(2)=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 </w:t>
      </w:r>
      <w:r w:rsidR="00090B1D" w:rsidRPr="006B157A">
        <w:rPr>
          <w:rFonts w:ascii="Century Gothic" w:hAnsi="Century Gothic" w:cs="Times New Roman"/>
          <w:sz w:val="20"/>
          <w:szCs w:val="20"/>
        </w:rPr>
        <w:t>57.932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 </w:t>
      </w:r>
      <w:r w:rsidRPr="006B157A">
        <w:rPr>
          <w:rFonts w:ascii="Century Gothic" w:hAnsi="Century Gothic" w:cs="Times New Roman"/>
          <w:sz w:val="20"/>
          <w:szCs w:val="20"/>
        </w:rPr>
        <w:t>/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="00090B1D" w:rsidRPr="006B157A">
        <w:rPr>
          <w:rFonts w:ascii="Century Gothic" w:hAnsi="Century Gothic" w:cs="Times New Roman"/>
          <w:sz w:val="20"/>
          <w:szCs w:val="20"/>
        </w:rPr>
        <w:t>27.1407</w:t>
      </w:r>
      <w:r w:rsidR="00931C49" w:rsidRPr="006B157A">
        <w:rPr>
          <w:rFonts w:ascii="Century Gothic" w:hAnsi="Century Gothic" w:cs="Times New Roman"/>
          <w:sz w:val="20"/>
          <w:szCs w:val="20"/>
        </w:rPr>
        <w:t xml:space="preserve"> </w:t>
      </w:r>
      <w:r w:rsidRPr="006B157A">
        <w:rPr>
          <w:rFonts w:ascii="Century Gothic" w:hAnsi="Century Gothic" w:cs="Times New Roman"/>
          <w:sz w:val="20"/>
          <w:szCs w:val="20"/>
        </w:rPr>
        <w:t>=</w:t>
      </w:r>
      <w:r w:rsidR="00090B1D" w:rsidRPr="006B157A">
        <w:rPr>
          <w:rFonts w:ascii="Century Gothic" w:hAnsi="Century Gothic" w:cs="Times New Roman"/>
          <w:sz w:val="20"/>
          <w:szCs w:val="20"/>
        </w:rPr>
        <w:t xml:space="preserve">  2.1345 = User A’s weighted-average rating</w:t>
      </w:r>
    </w:p>
    <w:p w14:paraId="77C25E32" w14:textId="77777777" w:rsidR="006862EA" w:rsidRDefault="006862EA" w:rsidP="006862EA">
      <w:pPr>
        <w:pStyle w:val="ListParagraph"/>
        <w:ind w:left="3240"/>
        <w:rPr>
          <w:rFonts w:ascii="Century Gothic" w:hAnsi="Century Gothic" w:cs="Times New Roman"/>
          <w:sz w:val="20"/>
          <w:szCs w:val="20"/>
        </w:rPr>
      </w:pPr>
    </w:p>
    <w:p w14:paraId="1DAD435C" w14:textId="001C19C3" w:rsidR="006F0197" w:rsidRPr="001E0293" w:rsidRDefault="00F81C7C" w:rsidP="001E0293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1E0293">
        <w:rPr>
          <w:rFonts w:ascii="Century Gothic" w:hAnsi="Century Gothic" w:cs="Times New Roman"/>
          <w:sz w:val="20"/>
          <w:szCs w:val="20"/>
        </w:rPr>
        <w:t>New users</w:t>
      </w:r>
      <w:r w:rsidR="00187E0F" w:rsidRPr="001E0293">
        <w:rPr>
          <w:rFonts w:ascii="Century Gothic" w:hAnsi="Century Gothic" w:cs="Times New Roman"/>
          <w:sz w:val="20"/>
          <w:szCs w:val="20"/>
        </w:rPr>
        <w:t xml:space="preserve"> without any ratings assigned (and thus have no average rating) will have a</w:t>
      </w:r>
      <w:r w:rsidR="00383DB0" w:rsidRPr="001E0293">
        <w:rPr>
          <w:rFonts w:ascii="Century Gothic" w:hAnsi="Century Gothic" w:cs="Times New Roman"/>
          <w:sz w:val="20"/>
          <w:szCs w:val="20"/>
        </w:rPr>
        <w:t>n</w:t>
      </w:r>
      <w:r w:rsidR="00187E0F" w:rsidRPr="001E0293">
        <w:rPr>
          <w:rFonts w:ascii="Century Gothic" w:hAnsi="Century Gothic" w:cs="Times New Roman"/>
          <w:sz w:val="20"/>
          <w:szCs w:val="20"/>
        </w:rPr>
        <w:t xml:space="preserve"> </w:t>
      </w:r>
      <w:r w:rsidR="00003DBA" w:rsidRPr="001E0293">
        <w:rPr>
          <w:rFonts w:ascii="Century Gothic" w:hAnsi="Century Gothic" w:cs="Times New Roman"/>
          <w:sz w:val="20"/>
          <w:szCs w:val="20"/>
        </w:rPr>
        <w:t>initial rating</w:t>
      </w:r>
      <w:r w:rsidR="001E0293" w:rsidRPr="001E0293">
        <w:rPr>
          <w:rFonts w:ascii="Century Gothic" w:hAnsi="Century Gothic" w:cs="Times New Roman"/>
          <w:sz w:val="20"/>
          <w:szCs w:val="20"/>
        </w:rPr>
        <w:t xml:space="preserve"> </w:t>
      </w:r>
      <w:r w:rsidR="00003DBA" w:rsidRPr="001E0293">
        <w:rPr>
          <w:rFonts w:ascii="Century Gothic" w:hAnsi="Century Gothic" w:cs="Times New Roman"/>
          <w:sz w:val="20"/>
          <w:szCs w:val="20"/>
        </w:rPr>
        <w:t>of 2</w:t>
      </w:r>
      <w:r w:rsidR="001E0293" w:rsidRPr="001E0293">
        <w:rPr>
          <w:rFonts w:ascii="Century Gothic" w:hAnsi="Century Gothic" w:cs="Times New Roman"/>
          <w:sz w:val="20"/>
          <w:szCs w:val="20"/>
        </w:rPr>
        <w:t>.0</w:t>
      </w:r>
    </w:p>
    <w:p w14:paraId="16A720F1" w14:textId="0145EBCA" w:rsidR="006F0197" w:rsidRDefault="006F0197" w:rsidP="006F0197">
      <w:pPr>
        <w:pStyle w:val="ListParagraph"/>
        <w:ind w:left="1800"/>
        <w:jc w:val="center"/>
        <w:rPr>
          <w:rFonts w:ascii="Century Gothic" w:hAnsi="Century Gothic" w:cs="Times New Roman"/>
          <w:sz w:val="20"/>
          <w:szCs w:val="20"/>
        </w:rPr>
      </w:pPr>
    </w:p>
    <w:p w14:paraId="4DB96192" w14:textId="19360330" w:rsidR="002F067A" w:rsidRPr="00D769E9" w:rsidRDefault="002F067A" w:rsidP="00D769E9">
      <w:pPr>
        <w:rPr>
          <w:rFonts w:ascii="Century Gothic" w:hAnsi="Century Gothic" w:cs="Times New Roman"/>
          <w:sz w:val="20"/>
          <w:szCs w:val="20"/>
        </w:rPr>
      </w:pPr>
    </w:p>
    <w:p w14:paraId="48250581" w14:textId="77777777" w:rsidR="002F067A" w:rsidRDefault="002F067A" w:rsidP="00D769E9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71C55FA" w14:textId="551257A5" w:rsidR="006F0197" w:rsidRPr="002F067A" w:rsidRDefault="006F0197" w:rsidP="006F0197">
      <w:pPr>
        <w:pStyle w:val="ListParagraph"/>
        <w:ind w:left="0"/>
        <w:jc w:val="center"/>
        <w:rPr>
          <w:rFonts w:ascii="Century Gothic" w:hAnsi="Century Gothic" w:cs="Times New Roman"/>
        </w:rPr>
      </w:pPr>
      <w:r w:rsidRPr="002F067A">
        <w:rPr>
          <w:rFonts w:ascii="Century Gothic" w:hAnsi="Century Gothic" w:cs="Times New Roman"/>
        </w:rPr>
        <w:t>Front End Pages</w:t>
      </w:r>
    </w:p>
    <w:p w14:paraId="3BB93E97" w14:textId="00DA98A6" w:rsidR="006F0197" w:rsidRDefault="006F0197" w:rsidP="002F067A">
      <w:pPr>
        <w:pStyle w:val="ListParagraph"/>
        <w:ind w:left="0"/>
        <w:rPr>
          <w:rFonts w:ascii="Century Gothic" w:hAnsi="Century Gothic" w:cs="Times New Roman"/>
          <w:sz w:val="20"/>
          <w:szCs w:val="20"/>
        </w:rPr>
      </w:pPr>
    </w:p>
    <w:p w14:paraId="5D1ECA5B" w14:textId="0FA7FD7E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Log-in/Welcome</w:t>
      </w:r>
    </w:p>
    <w:p w14:paraId="3AB47FE6" w14:textId="58EAC5BF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Sign-Up</w:t>
      </w:r>
    </w:p>
    <w:p w14:paraId="41B11790" w14:textId="79991D94" w:rsidR="00301DBA" w:rsidRDefault="00301DB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Edit User Info (link in Help page)</w:t>
      </w:r>
    </w:p>
    <w:p w14:paraId="74D98C62" w14:textId="25E5BD3A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Delete Account (</w:t>
      </w:r>
      <w:r w:rsidR="00301DBA">
        <w:rPr>
          <w:rFonts w:ascii="Century Gothic" w:hAnsi="Century Gothic" w:cs="Times New Roman"/>
          <w:sz w:val="20"/>
          <w:szCs w:val="20"/>
        </w:rPr>
        <w:t>link in Edit User Info page)</w:t>
      </w:r>
    </w:p>
    <w:p w14:paraId="35BACDAC" w14:textId="615EE579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Profile</w:t>
      </w:r>
    </w:p>
    <w:p w14:paraId="62F7CB20" w14:textId="37AB17E2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</w:t>
      </w:r>
    </w:p>
    <w:p w14:paraId="39C011AB" w14:textId="010F5B41" w:rsidR="002F067A" w:rsidRDefault="002F067A" w:rsidP="002F067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Search</w:t>
      </w:r>
    </w:p>
    <w:p w14:paraId="091E1A6D" w14:textId="44F728F3" w:rsidR="00C83861" w:rsidRPr="00301DBA" w:rsidRDefault="002F067A" w:rsidP="00301DBA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Help</w:t>
      </w:r>
    </w:p>
    <w:p w14:paraId="6582BFA2" w14:textId="064B8BCE" w:rsidR="004A73EE" w:rsidRDefault="004A73EE" w:rsidP="00214F09">
      <w:pPr>
        <w:rPr>
          <w:rFonts w:ascii="Century Gothic" w:hAnsi="Century Gothic" w:cs="Times New Roman"/>
          <w:sz w:val="20"/>
          <w:szCs w:val="20"/>
        </w:rPr>
      </w:pPr>
    </w:p>
    <w:p w14:paraId="1B3F2120" w14:textId="77777777" w:rsidR="00E56204" w:rsidRDefault="00E56204" w:rsidP="00214F09">
      <w:pPr>
        <w:rPr>
          <w:rFonts w:ascii="Century Gothic" w:hAnsi="Century Gothic" w:cs="Times New Roman"/>
          <w:sz w:val="20"/>
          <w:szCs w:val="20"/>
        </w:rPr>
      </w:pPr>
    </w:p>
    <w:p w14:paraId="32419676" w14:textId="77777777" w:rsidR="002F067A" w:rsidRPr="00214F09" w:rsidRDefault="002F067A" w:rsidP="00214F09">
      <w:pPr>
        <w:rPr>
          <w:rFonts w:ascii="Century Gothic" w:hAnsi="Century Gothic" w:cs="Times New Roman"/>
          <w:sz w:val="20"/>
          <w:szCs w:val="20"/>
        </w:rPr>
      </w:pPr>
    </w:p>
    <w:p w14:paraId="7E2A5484" w14:textId="7A1274A4" w:rsidR="0098363E" w:rsidRPr="00DE50D7" w:rsidRDefault="006F0197" w:rsidP="00DE50D7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Back End </w:t>
      </w:r>
      <w:r w:rsidR="00E34131" w:rsidRPr="00DE50D7">
        <w:rPr>
          <w:rFonts w:ascii="Century Gothic" w:hAnsi="Century Gothic" w:cs="Times New Roman"/>
        </w:rPr>
        <w:t xml:space="preserve">Java </w:t>
      </w:r>
      <w:r w:rsidR="0098363E" w:rsidRPr="00DE50D7">
        <w:rPr>
          <w:rFonts w:ascii="Century Gothic" w:hAnsi="Century Gothic" w:cs="Times New Roman"/>
        </w:rPr>
        <w:t>Class</w:t>
      </w:r>
      <w:r w:rsidR="00DE50D7" w:rsidRPr="00DE50D7">
        <w:rPr>
          <w:rFonts w:ascii="Century Gothic" w:hAnsi="Century Gothic" w:cs="Times New Roman"/>
        </w:rPr>
        <w:t xml:space="preserve"> and Repository</w:t>
      </w:r>
      <w:r w:rsidR="0098363E" w:rsidRPr="00DE50D7">
        <w:rPr>
          <w:rFonts w:ascii="Century Gothic" w:hAnsi="Century Gothic" w:cs="Times New Roman"/>
        </w:rPr>
        <w:t xml:space="preserve"> List</w:t>
      </w:r>
    </w:p>
    <w:p w14:paraId="44A3D4F5" w14:textId="77777777" w:rsidR="0098363E" w:rsidRDefault="0098363E" w:rsidP="0098363E">
      <w:pPr>
        <w:pStyle w:val="ListParagraph"/>
        <w:ind w:left="4320" w:firstLine="720"/>
        <w:rPr>
          <w:rFonts w:ascii="Century Gothic" w:hAnsi="Century Gothic" w:cs="Times New Roman"/>
        </w:rPr>
      </w:pPr>
    </w:p>
    <w:p w14:paraId="5B1060F3" w14:textId="443132ED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bookmarkStart w:id="1" w:name="_Hlk47472084"/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bookmarkEnd w:id="1"/>
      <w:proofErr w:type="spellEnd"/>
    </w:p>
    <w:p w14:paraId="643D2317" w14:textId="30D0EFB5" w:rsidR="0098363E" w:rsidRP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lastRenderedPageBreak/>
        <w:t>Admirablety</w:t>
      </w:r>
      <w:r w:rsidR="00840326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Application.java</w:t>
      </w:r>
    </w:p>
    <w:p w14:paraId="147FE577" w14:textId="1223FBD8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9D88B80" w14:textId="3BA76DDA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3861E2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 w:rsidRPr="0098363E">
        <w:rPr>
          <w:rFonts w:ascii="Century Gothic" w:hAnsi="Century Gothic" w:cs="Times New Roman"/>
          <w:sz w:val="20"/>
          <w:szCs w:val="20"/>
        </w:rPr>
        <w:t>.configuration</w:t>
      </w:r>
      <w:proofErr w:type="spellEnd"/>
    </w:p>
    <w:p w14:paraId="11A4E829" w14:textId="2C9D236B" w:rsidR="0098363E" w:rsidRDefault="0098363E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SecurityConfiguration</w:t>
      </w:r>
      <w:r>
        <w:rPr>
          <w:rFonts w:ascii="Century Gothic" w:hAnsi="Century Gothic" w:cs="Times New Roman"/>
          <w:sz w:val="20"/>
          <w:szCs w:val="20"/>
        </w:rPr>
        <w:t>.java</w:t>
      </w:r>
    </w:p>
    <w:p w14:paraId="236480D6" w14:textId="0EC3CC6B" w:rsidR="00214F09" w:rsidRPr="00C42EED" w:rsidRDefault="00214F09" w:rsidP="00C42EE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-ThymeleafConfiguration.java</w:t>
      </w:r>
    </w:p>
    <w:p w14:paraId="773B66BB" w14:textId="02EE4D9C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WebMvcConfiguration.java</w:t>
      </w:r>
    </w:p>
    <w:p w14:paraId="0B24061C" w14:textId="000B08A4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23E5D699" w14:textId="4DF2B703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c</w:t>
      </w:r>
      <w:r w:rsidRPr="0098363E">
        <w:rPr>
          <w:rFonts w:ascii="Century Gothic" w:hAnsi="Century Gothic" w:cs="Times New Roman"/>
          <w:sz w:val="20"/>
          <w:szCs w:val="20"/>
        </w:rPr>
        <w:t>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.controller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 </w:t>
      </w:r>
    </w:p>
    <w:p w14:paraId="43667CE1" w14:textId="08115E1F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AuthorizationController</w:t>
      </w:r>
      <w:r w:rsidRPr="0098363E">
        <w:rPr>
          <w:rFonts w:ascii="Century Gothic" w:hAnsi="Century Gothic" w:cs="Times New Roman"/>
          <w:sz w:val="20"/>
          <w:szCs w:val="20"/>
        </w:rPr>
        <w:t>.java</w:t>
      </w:r>
    </w:p>
    <w:p w14:paraId="7D9546B8" w14:textId="1B4FF2AE" w:rsidR="00F87A05" w:rsidRDefault="00F87A05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</w:t>
      </w:r>
      <w:r w:rsidR="007752B0">
        <w:rPr>
          <w:rFonts w:ascii="Century Gothic" w:hAnsi="Century Gothic" w:cs="Times New Roman"/>
          <w:sz w:val="20"/>
          <w:szCs w:val="20"/>
        </w:rPr>
        <w:t>ing</w:t>
      </w:r>
      <w:r>
        <w:rPr>
          <w:rFonts w:ascii="Century Gothic" w:hAnsi="Century Gothic" w:cs="Times New Roman"/>
          <w:sz w:val="20"/>
          <w:szCs w:val="20"/>
        </w:rPr>
        <w:t>Controller.java</w:t>
      </w:r>
    </w:p>
    <w:p w14:paraId="218FB92C" w14:textId="00D98CDD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UserController.java</w:t>
      </w:r>
    </w:p>
    <w:p w14:paraId="34FDB75A" w14:textId="6CC47241" w:rsid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072A84EB" w14:textId="577AF5CD" w:rsidR="0098363E" w:rsidRPr="00514F54" w:rsidRDefault="0098363E" w:rsidP="00514F54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.model</w:t>
      </w:r>
      <w:proofErr w:type="spellEnd"/>
    </w:p>
    <w:p w14:paraId="44910427" w14:textId="29A94922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User.java</w:t>
      </w:r>
    </w:p>
    <w:p w14:paraId="5E6774CB" w14:textId="6B843EBD" w:rsidR="005661A2" w:rsidRPr="005661A2" w:rsidRDefault="005661A2" w:rsidP="005661A2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A3718E">
        <w:rPr>
          <w:rFonts w:ascii="Century Gothic" w:hAnsi="Century Gothic" w:cs="Times New Roman"/>
          <w:sz w:val="20"/>
          <w:szCs w:val="20"/>
        </w:rPr>
        <w:t xml:space="preserve">String email, </w:t>
      </w:r>
      <w:r>
        <w:rPr>
          <w:rFonts w:ascii="Century Gothic" w:hAnsi="Century Gothic" w:cs="Times New Roman"/>
          <w:sz w:val="20"/>
          <w:szCs w:val="20"/>
        </w:rPr>
        <w:t xml:space="preserve">String </w:t>
      </w:r>
      <w:proofErr w:type="spellStart"/>
      <w:r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2534F6">
        <w:rPr>
          <w:rFonts w:ascii="Century Gothic" w:hAnsi="Century Gothic" w:cs="Times New Roman"/>
          <w:sz w:val="20"/>
          <w:szCs w:val="20"/>
        </w:rPr>
        <w:t>last</w:t>
      </w:r>
      <w:r>
        <w:rPr>
          <w:rFonts w:ascii="Century Gothic" w:hAnsi="Century Gothic" w:cs="Times New Roman"/>
          <w:sz w:val="20"/>
          <w:szCs w:val="20"/>
        </w:rPr>
        <w:t>Name</w:t>
      </w:r>
      <w:proofErr w:type="spellEnd"/>
      <w:r>
        <w:rPr>
          <w:rFonts w:ascii="Century Gothic" w:hAnsi="Century Gothic" w:cs="Times New Roman"/>
          <w:sz w:val="20"/>
          <w:szCs w:val="20"/>
        </w:rPr>
        <w:t>,</w:t>
      </w:r>
      <w:r w:rsidR="00DE1A76">
        <w:rPr>
          <w:rFonts w:ascii="Century Gothic" w:hAnsi="Century Gothic" w:cs="Times New Roman"/>
          <w:sz w:val="20"/>
          <w:szCs w:val="20"/>
        </w:rPr>
        <w:t xml:space="preserve"> String username</w:t>
      </w:r>
      <w:r w:rsidR="00A3718E">
        <w:rPr>
          <w:rFonts w:ascii="Century Gothic" w:hAnsi="Century Gothic" w:cs="Times New Roman"/>
          <w:sz w:val="20"/>
          <w:szCs w:val="20"/>
        </w:rPr>
        <w:t>, String password,</w:t>
      </w:r>
      <w:r>
        <w:rPr>
          <w:rFonts w:ascii="Century Gothic" w:hAnsi="Century Gothic" w:cs="Times New Roman"/>
          <w:sz w:val="20"/>
          <w:szCs w:val="20"/>
        </w:rPr>
        <w:t xml:space="preserve"> String city, String state, String country,</w:t>
      </w:r>
      <w:r w:rsidR="00B26939">
        <w:rPr>
          <w:rFonts w:ascii="Century Gothic" w:hAnsi="Century Gothic" w:cs="Times New Roman"/>
          <w:sz w:val="20"/>
          <w:szCs w:val="20"/>
        </w:rPr>
        <w:t xml:space="preserve"> </w:t>
      </w:r>
      <w:r w:rsidR="00A3718E">
        <w:rPr>
          <w:rFonts w:ascii="Century Gothic" w:hAnsi="Century Gothic" w:cs="Times New Roman"/>
          <w:sz w:val="20"/>
          <w:szCs w:val="20"/>
        </w:rPr>
        <w:t xml:space="preserve">String active, </w:t>
      </w:r>
      <w:r w:rsidR="00E06308">
        <w:rPr>
          <w:rFonts w:ascii="Century Gothic" w:hAnsi="Century Gothic" w:cs="Times New Roman"/>
          <w:sz w:val="20"/>
          <w:szCs w:val="20"/>
        </w:rPr>
        <w:t xml:space="preserve">Date DOB, </w:t>
      </w:r>
      <w:r w:rsidR="0037300D">
        <w:rPr>
          <w:rFonts w:ascii="Century Gothic" w:hAnsi="Century Gothic" w:cs="Times New Roman"/>
          <w:sz w:val="20"/>
          <w:szCs w:val="20"/>
        </w:rPr>
        <w:t xml:space="preserve">Double </w:t>
      </w:r>
      <w:proofErr w:type="spellStart"/>
      <w:r w:rsidR="0037300D">
        <w:rPr>
          <w:rFonts w:ascii="Century Gothic" w:hAnsi="Century Gothic" w:cs="Times New Roman"/>
          <w:sz w:val="20"/>
          <w:szCs w:val="20"/>
        </w:rPr>
        <w:t>overall</w:t>
      </w:r>
      <w:r w:rsidR="00A96CB9">
        <w:rPr>
          <w:rFonts w:ascii="Century Gothic" w:hAnsi="Century Gothic" w:cs="Times New Roman"/>
          <w:sz w:val="20"/>
          <w:szCs w:val="20"/>
        </w:rPr>
        <w:t>_r</w:t>
      </w:r>
      <w:r w:rsidR="0037300D">
        <w:rPr>
          <w:rFonts w:ascii="Century Gothic" w:hAnsi="Century Gothic" w:cs="Times New Roman"/>
          <w:sz w:val="20"/>
          <w:szCs w:val="20"/>
        </w:rPr>
        <w:t>ating</w:t>
      </w:r>
      <w:proofErr w:type="spellEnd"/>
      <w:r w:rsidR="00A96CB9">
        <w:rPr>
          <w:rFonts w:ascii="Century Gothic" w:hAnsi="Century Gothic" w:cs="Times New Roman"/>
          <w:sz w:val="20"/>
          <w:szCs w:val="20"/>
        </w:rPr>
        <w:t xml:space="preserve"> (imported from </w:t>
      </w:r>
      <w:r w:rsidR="005C4D41">
        <w:rPr>
          <w:rFonts w:ascii="Century Gothic" w:hAnsi="Century Gothic" w:cs="Times New Roman"/>
          <w:sz w:val="20"/>
          <w:szCs w:val="20"/>
        </w:rPr>
        <w:t xml:space="preserve">method in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UserS</w:t>
      </w:r>
      <w:r w:rsidR="005C4D41">
        <w:rPr>
          <w:rFonts w:ascii="Century Gothic" w:hAnsi="Century Gothic" w:cs="Times New Roman"/>
          <w:sz w:val="20"/>
          <w:szCs w:val="20"/>
        </w:rPr>
        <w:t>ervice</w:t>
      </w:r>
      <w:proofErr w:type="spellEnd"/>
      <w:r w:rsidR="005C4D41">
        <w:rPr>
          <w:rFonts w:ascii="Century Gothic" w:hAnsi="Century Gothic" w:cs="Times New Roman"/>
          <w:sz w:val="20"/>
          <w:szCs w:val="20"/>
        </w:rPr>
        <w:t>)</w:t>
      </w:r>
      <w:r w:rsidR="00B76B02">
        <w:rPr>
          <w:rFonts w:ascii="Century Gothic" w:hAnsi="Century Gothic" w:cs="Times New Roman"/>
          <w:sz w:val="20"/>
          <w:szCs w:val="20"/>
        </w:rPr>
        <w:t xml:space="preserve">, String designation (imported from method in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User</w:t>
      </w:r>
      <w:r w:rsidR="00B76B02">
        <w:rPr>
          <w:rFonts w:ascii="Century Gothic" w:hAnsi="Century Gothic" w:cs="Times New Roman"/>
          <w:sz w:val="20"/>
          <w:szCs w:val="20"/>
        </w:rPr>
        <w:t>Service</w:t>
      </w:r>
      <w:proofErr w:type="spellEnd"/>
      <w:r w:rsidR="00E92F4C">
        <w:rPr>
          <w:rFonts w:ascii="Century Gothic" w:hAnsi="Century Gothic" w:cs="Times New Roman"/>
          <w:sz w:val="20"/>
          <w:szCs w:val="20"/>
        </w:rPr>
        <w:t>)</w:t>
      </w:r>
      <w:r w:rsidR="00C42EED">
        <w:rPr>
          <w:rFonts w:ascii="Century Gothic" w:hAnsi="Century Gothic" w:cs="Times New Roman"/>
          <w:sz w:val="20"/>
          <w:szCs w:val="20"/>
        </w:rPr>
        <w:t xml:space="preserve">,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ArrayList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&lt;Rating&gt;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ratingsRecieved</w:t>
      </w:r>
      <w:proofErr w:type="spellEnd"/>
      <w:r w:rsidR="00C42EED" w:rsidRPr="00C42EED">
        <w:rPr>
          <w:rFonts w:ascii="Century Gothic" w:hAnsi="Century Gothic" w:cs="Times New Roman"/>
          <w:sz w:val="20"/>
          <w:szCs w:val="20"/>
        </w:rPr>
        <w:t>,</w:t>
      </w:r>
      <w:r w:rsidR="00A3718E">
        <w:rPr>
          <w:rFonts w:ascii="Century Gothic" w:hAnsi="Century Gothic" w:cs="Times New Roman"/>
          <w:sz w:val="20"/>
          <w:szCs w:val="20"/>
        </w:rPr>
        <w:t xml:space="preserve"> Date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createdAt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>, Set&lt;Role&gt; roles,</w:t>
      </w:r>
      <w:r w:rsidR="00C42EED" w:rsidRPr="00C42EED">
        <w:rPr>
          <w:rFonts w:ascii="Century Gothic" w:hAnsi="Century Gothic" w:cs="Times New Roman"/>
          <w:sz w:val="20"/>
          <w:szCs w:val="20"/>
        </w:rPr>
        <w:t xml:space="preserve"> List&lt;</w:t>
      </w:r>
      <w:r w:rsidR="0040485B">
        <w:rPr>
          <w:rFonts w:ascii="Century Gothic" w:hAnsi="Century Gothic" w:cs="Times New Roman"/>
          <w:sz w:val="20"/>
          <w:szCs w:val="20"/>
        </w:rPr>
        <w:t>User</w:t>
      </w:r>
      <w:r w:rsidR="00C42EED" w:rsidRPr="00C42EED">
        <w:rPr>
          <w:rFonts w:ascii="Century Gothic" w:hAnsi="Century Gothic" w:cs="Times New Roman"/>
          <w:sz w:val="20"/>
          <w:szCs w:val="20"/>
        </w:rPr>
        <w:t>&gt;</w:t>
      </w:r>
      <w:r w:rsidR="00EC3CCE">
        <w:rPr>
          <w:rFonts w:ascii="Century Gothic" w:hAnsi="Century Gothic" w:cs="Times New Roman"/>
          <w:sz w:val="20"/>
          <w:szCs w:val="20"/>
        </w:rPr>
        <w:t xml:space="preserve"> </w:t>
      </w:r>
      <w:r w:rsidR="0040485B">
        <w:rPr>
          <w:rFonts w:ascii="Century Gothic" w:hAnsi="Century Gothic" w:cs="Times New Roman"/>
          <w:sz w:val="20"/>
          <w:szCs w:val="20"/>
        </w:rPr>
        <w:t xml:space="preserve">tracking </w:t>
      </w:r>
      <w:r w:rsidR="00EC3CCE">
        <w:rPr>
          <w:rFonts w:ascii="Century Gothic" w:hAnsi="Century Gothic" w:cs="Times New Roman"/>
          <w:sz w:val="20"/>
          <w:szCs w:val="20"/>
        </w:rPr>
        <w:t>(imported from Tracking)</w:t>
      </w:r>
      <w:r w:rsidR="00A3718E">
        <w:rPr>
          <w:rFonts w:ascii="Century Gothic" w:hAnsi="Century Gothic" w:cs="Times New Roman"/>
          <w:sz w:val="20"/>
          <w:szCs w:val="20"/>
        </w:rPr>
        <w:t xml:space="preserve">, String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nameString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 (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concated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 from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firstName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, </w:t>
      </w:r>
      <w:proofErr w:type="spellStart"/>
      <w:r w:rsidR="00A3718E">
        <w:rPr>
          <w:rFonts w:ascii="Century Gothic" w:hAnsi="Century Gothic" w:cs="Times New Roman"/>
          <w:sz w:val="20"/>
          <w:szCs w:val="20"/>
        </w:rPr>
        <w:t>lastName</w:t>
      </w:r>
      <w:proofErr w:type="spellEnd"/>
      <w:r w:rsidR="00A3718E">
        <w:rPr>
          <w:rFonts w:ascii="Century Gothic" w:hAnsi="Century Gothic" w:cs="Times New Roman"/>
          <w:sz w:val="20"/>
          <w:szCs w:val="20"/>
        </w:rPr>
        <w:t xml:space="preserve"> and username for search purposes)</w:t>
      </w:r>
    </w:p>
    <w:p w14:paraId="21C883B6" w14:textId="14395E0E" w:rsidR="00514F54" w:rsidRDefault="00514F54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Rating.java</w:t>
      </w:r>
      <w:r w:rsidR="004B767F">
        <w:rPr>
          <w:rFonts w:ascii="Century Gothic" w:hAnsi="Century Gothic" w:cs="Times New Roman"/>
          <w:sz w:val="20"/>
          <w:szCs w:val="20"/>
        </w:rPr>
        <w:t xml:space="preserve"> – ratings given by one user to another</w:t>
      </w:r>
    </w:p>
    <w:p w14:paraId="3A44DE7A" w14:textId="408DF997" w:rsidR="004A73EE" w:rsidRPr="003608BB" w:rsidRDefault="00FF54F7" w:rsidP="003608BB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Long id, </w:t>
      </w:r>
      <w:r w:rsidR="006A512A">
        <w:rPr>
          <w:rFonts w:ascii="Century Gothic" w:hAnsi="Century Gothic" w:cs="Times New Roman"/>
          <w:sz w:val="20"/>
          <w:szCs w:val="20"/>
        </w:rPr>
        <w:t xml:space="preserve">User rater </w:t>
      </w:r>
      <w:r>
        <w:rPr>
          <w:rFonts w:ascii="Century Gothic" w:hAnsi="Century Gothic" w:cs="Times New Roman"/>
          <w:sz w:val="20"/>
          <w:szCs w:val="20"/>
        </w:rPr>
        <w:t>(</w:t>
      </w:r>
      <w:bookmarkStart w:id="2" w:name="_Hlk47444524"/>
      <w:r w:rsidR="006A512A">
        <w:rPr>
          <w:rFonts w:ascii="Century Gothic" w:hAnsi="Century Gothic" w:cs="Times New Roman"/>
          <w:sz w:val="20"/>
          <w:szCs w:val="20"/>
        </w:rPr>
        <w:t xml:space="preserve">joined on </w:t>
      </w:r>
      <w:r w:rsidR="00B51A82">
        <w:rPr>
          <w:rFonts w:ascii="Century Gothic" w:hAnsi="Century Gothic" w:cs="Times New Roman"/>
          <w:sz w:val="20"/>
          <w:szCs w:val="20"/>
        </w:rPr>
        <w:t xml:space="preserve">rater’s </w:t>
      </w:r>
      <w:proofErr w:type="spellStart"/>
      <w:r w:rsidR="006A512A">
        <w:rPr>
          <w:rFonts w:ascii="Century Gothic" w:hAnsi="Century Gothic" w:cs="Times New Roman"/>
          <w:sz w:val="20"/>
          <w:szCs w:val="20"/>
        </w:rPr>
        <w:t>user_id</w:t>
      </w:r>
      <w:proofErr w:type="spellEnd"/>
      <w:r>
        <w:rPr>
          <w:rFonts w:ascii="Century Gothic" w:hAnsi="Century Gothic" w:cs="Times New Roman"/>
          <w:sz w:val="20"/>
          <w:szCs w:val="20"/>
        </w:rPr>
        <w:t xml:space="preserve">), </w:t>
      </w:r>
      <w:bookmarkEnd w:id="2"/>
      <w:r w:rsidR="00FE476F">
        <w:rPr>
          <w:rFonts w:ascii="Century Gothic" w:hAnsi="Century Gothic" w:cs="Times New Roman"/>
          <w:sz w:val="20"/>
          <w:szCs w:val="20"/>
        </w:rPr>
        <w:t xml:space="preserve">Integer </w:t>
      </w:r>
      <w:proofErr w:type="spellStart"/>
      <w:r w:rsidR="00FE476F">
        <w:rPr>
          <w:rFonts w:ascii="Century Gothic" w:hAnsi="Century Gothic" w:cs="Times New Roman"/>
          <w:sz w:val="20"/>
          <w:szCs w:val="20"/>
        </w:rPr>
        <w:t>stars_given</w:t>
      </w:r>
      <w:proofErr w:type="spellEnd"/>
      <w:r w:rsidR="00A454E2">
        <w:rPr>
          <w:rFonts w:ascii="Century Gothic" w:hAnsi="Century Gothic" w:cs="Times New Roman"/>
          <w:sz w:val="20"/>
          <w:szCs w:val="20"/>
        </w:rPr>
        <w:t xml:space="preserve">, Date </w:t>
      </w:r>
      <w:proofErr w:type="spellStart"/>
      <w:r w:rsidR="00A454E2">
        <w:rPr>
          <w:rFonts w:ascii="Century Gothic" w:hAnsi="Century Gothic" w:cs="Times New Roman"/>
          <w:sz w:val="20"/>
          <w:szCs w:val="20"/>
        </w:rPr>
        <w:t>createdAt</w:t>
      </w:r>
      <w:proofErr w:type="spellEnd"/>
    </w:p>
    <w:p w14:paraId="72A8ED7D" w14:textId="50D85C34" w:rsidR="00EC3CCE" w:rsidRDefault="00FA0D62" w:rsidP="00EC3CC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EC3CCE">
        <w:rPr>
          <w:rFonts w:ascii="Century Gothic" w:hAnsi="Century Gothic" w:cs="Times New Roman"/>
          <w:sz w:val="20"/>
          <w:szCs w:val="20"/>
        </w:rPr>
        <w:t>.java</w:t>
      </w:r>
    </w:p>
    <w:p w14:paraId="7EFE0EB5" w14:textId="656C252A" w:rsidR="00E30B98" w:rsidRPr="002F067A" w:rsidRDefault="00EC3CCE" w:rsidP="002F067A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Long id, String role;</w:t>
      </w:r>
    </w:p>
    <w:p w14:paraId="1319F0E0" w14:textId="77777777" w:rsidR="00214F09" w:rsidRPr="00E30B98" w:rsidRDefault="00214F09" w:rsidP="00E30B98">
      <w:pPr>
        <w:pStyle w:val="ListParagraph"/>
        <w:ind w:left="1800"/>
        <w:rPr>
          <w:rFonts w:ascii="Century Gothic" w:hAnsi="Century Gothic" w:cs="Times New Roman"/>
          <w:sz w:val="20"/>
          <w:szCs w:val="20"/>
        </w:rPr>
      </w:pPr>
    </w:p>
    <w:p w14:paraId="4E40AA97" w14:textId="366E0E6C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.repository</w:t>
      </w:r>
      <w:proofErr w:type="spellEnd"/>
    </w:p>
    <w:p w14:paraId="34CEBBE3" w14:textId="651DAAEA" w:rsidR="0098363E" w:rsidRDefault="0098363E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UserRepository.java</w:t>
      </w:r>
    </w:p>
    <w:p w14:paraId="532F11EA" w14:textId="31492C40" w:rsidR="0037300D" w:rsidRDefault="00FA0D62" w:rsidP="0098363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Role</w:t>
      </w:r>
      <w:r w:rsidR="007752B0">
        <w:rPr>
          <w:rFonts w:ascii="Century Gothic" w:hAnsi="Century Gothic" w:cs="Times New Roman"/>
          <w:sz w:val="20"/>
          <w:szCs w:val="20"/>
        </w:rPr>
        <w:t>Repository.java</w:t>
      </w:r>
    </w:p>
    <w:p w14:paraId="5F3366DE" w14:textId="77777777" w:rsidR="007F666A" w:rsidRPr="008F3FC9" w:rsidRDefault="007F666A" w:rsidP="007F666A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0EE54F4" w14:textId="2ED9D9CE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  <w:r w:rsidRPr="0098363E">
        <w:rPr>
          <w:rFonts w:ascii="Century Gothic" w:hAnsi="Century Gothic" w:cs="Times New Roman"/>
          <w:sz w:val="20"/>
          <w:szCs w:val="20"/>
        </w:rPr>
        <w:t>com.</w:t>
      </w:r>
      <w:r w:rsidR="003861E2" w:rsidRPr="003861E2">
        <w:t xml:space="preserve"> </w:t>
      </w:r>
      <w:proofErr w:type="spellStart"/>
      <w:r w:rsidR="001416CB" w:rsidRPr="003861E2">
        <w:rPr>
          <w:rFonts w:ascii="Century Gothic" w:hAnsi="Century Gothic" w:cs="Times New Roman"/>
          <w:sz w:val="20"/>
          <w:szCs w:val="20"/>
        </w:rPr>
        <w:t>Admirablety</w:t>
      </w:r>
      <w:r w:rsidR="001416CB">
        <w:rPr>
          <w:rFonts w:ascii="Century Gothic" w:hAnsi="Century Gothic" w:cs="Times New Roman"/>
          <w:sz w:val="20"/>
          <w:szCs w:val="20"/>
        </w:rPr>
        <w:t>App</w:t>
      </w:r>
      <w:r>
        <w:rPr>
          <w:rFonts w:ascii="Century Gothic" w:hAnsi="Century Gothic" w:cs="Times New Roman"/>
          <w:sz w:val="20"/>
          <w:szCs w:val="20"/>
        </w:rPr>
        <w:t>.service</w:t>
      </w:r>
      <w:proofErr w:type="spellEnd"/>
    </w:p>
    <w:p w14:paraId="0B23F8D5" w14:textId="3006C1F2" w:rsidR="0037300D" w:rsidRPr="00E56204" w:rsidRDefault="0098363E" w:rsidP="0037300D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UserService.java</w:t>
      </w:r>
    </w:p>
    <w:p w14:paraId="71E461EE" w14:textId="77777777" w:rsidR="0037300D" w:rsidRDefault="0037300D" w:rsidP="0037300D">
      <w:pPr>
        <w:rPr>
          <w:rFonts w:ascii="Century Gothic" w:hAnsi="Century Gothic" w:cs="Times New Roman"/>
        </w:rPr>
      </w:pPr>
    </w:p>
    <w:p w14:paraId="1BF1B706" w14:textId="07413B20" w:rsidR="0037300D" w:rsidRDefault="00384028" w:rsidP="00384028">
      <w:pPr>
        <w:jc w:val="center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>Key Words</w:t>
      </w:r>
    </w:p>
    <w:p w14:paraId="3A085898" w14:textId="6D3B8400" w:rsidR="00384028" w:rsidRDefault="00384028" w:rsidP="00384028">
      <w:pPr>
        <w:jc w:val="center"/>
        <w:rPr>
          <w:rFonts w:ascii="Century Gothic" w:hAnsi="Century Gothic" w:cs="Times New Roman"/>
        </w:rPr>
      </w:pPr>
    </w:p>
    <w:p w14:paraId="778DFC29" w14:textId="06EE31FA" w:rsidR="00791CF3" w:rsidRDefault="00791CF3" w:rsidP="00384028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Rating: a single instance of one user rating another</w:t>
      </w:r>
    </w:p>
    <w:p w14:paraId="1F43EA77" w14:textId="0622E3B5" w:rsidR="00384028" w:rsidRDefault="00384028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 w:rsidRPr="00384028">
        <w:rPr>
          <w:rFonts w:ascii="Century Gothic" w:hAnsi="Century Gothic" w:cs="Times New Roman"/>
          <w:sz w:val="20"/>
          <w:szCs w:val="20"/>
        </w:rPr>
        <w:t>Rater</w:t>
      </w:r>
      <w:r w:rsidR="00791CF3">
        <w:rPr>
          <w:rFonts w:ascii="Century Gothic" w:hAnsi="Century Gothic" w:cs="Times New Roman"/>
          <w:sz w:val="20"/>
          <w:szCs w:val="20"/>
        </w:rPr>
        <w:t>:</w:t>
      </w:r>
      <w:r w:rsidRPr="00384028">
        <w:rPr>
          <w:rFonts w:ascii="Century Gothic" w:hAnsi="Century Gothic" w:cs="Times New Roman"/>
          <w:sz w:val="20"/>
          <w:szCs w:val="20"/>
        </w:rPr>
        <w:t xml:space="preserve"> </w:t>
      </w:r>
      <w:r w:rsidR="00791CF3">
        <w:rPr>
          <w:rFonts w:ascii="Century Gothic" w:hAnsi="Century Gothic" w:cs="Times New Roman"/>
          <w:sz w:val="20"/>
          <w:szCs w:val="20"/>
        </w:rPr>
        <w:t>user</w:t>
      </w:r>
      <w:r>
        <w:rPr>
          <w:rFonts w:ascii="Century Gothic" w:hAnsi="Century Gothic" w:cs="Times New Roman"/>
          <w:sz w:val="20"/>
          <w:szCs w:val="20"/>
        </w:rPr>
        <w:t xml:space="preserve"> submitting the rating</w:t>
      </w:r>
    </w:p>
    <w:p w14:paraId="0BDBB87D" w14:textId="5752356F" w:rsidR="00384028" w:rsidRDefault="00791CF3" w:rsidP="000675AE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Subject: user who is being rated</w:t>
      </w:r>
    </w:p>
    <w:p w14:paraId="1A3ECFDE" w14:textId="41FC1046" w:rsidR="000675AE" w:rsidRDefault="00881A70" w:rsidP="000675AE">
      <w:pPr>
        <w:pStyle w:val="ListParagraph"/>
        <w:numPr>
          <w:ilvl w:val="0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a single instance of one user following another</w:t>
      </w:r>
    </w:p>
    <w:p w14:paraId="0FE234D4" w14:textId="2919D17A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Track: to follow</w:t>
      </w:r>
    </w:p>
    <w:p w14:paraId="5E85F096" w14:textId="0599FC6E" w:rsidR="00050985" w:rsidRDefault="00050985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Purge: to unfollow</w:t>
      </w:r>
    </w:p>
    <w:p w14:paraId="7E091A4D" w14:textId="6A7E71D7" w:rsidR="00881A70" w:rsidRDefault="00881A7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Tracker: user who seeks to track (follow) another</w:t>
      </w:r>
    </w:p>
    <w:p w14:paraId="7E4CFC78" w14:textId="28431D6A" w:rsidR="00050985" w:rsidRDefault="004F15A0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proofErr w:type="spellStart"/>
      <w:r>
        <w:rPr>
          <w:rFonts w:ascii="Century Gothic" w:hAnsi="Century Gothic" w:cs="Times New Roman"/>
          <w:sz w:val="20"/>
          <w:szCs w:val="20"/>
        </w:rPr>
        <w:t>UserToTrack</w:t>
      </w:r>
      <w:proofErr w:type="spellEnd"/>
      <w:r>
        <w:rPr>
          <w:rFonts w:ascii="Century Gothic" w:hAnsi="Century Gothic" w:cs="Times New Roman"/>
          <w:sz w:val="20"/>
          <w:szCs w:val="20"/>
        </w:rPr>
        <w:t>: user being tracked</w:t>
      </w:r>
    </w:p>
    <w:p w14:paraId="31CC3D7B" w14:textId="782805FD" w:rsidR="00F6171F" w:rsidRDefault="00F6171F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Tracking: list of users logged-in user is tracking</w:t>
      </w:r>
    </w:p>
    <w:p w14:paraId="327AA90E" w14:textId="5BD66147" w:rsidR="00F6171F" w:rsidRPr="000675AE" w:rsidRDefault="00F6171F" w:rsidP="00881A70">
      <w:pPr>
        <w:pStyle w:val="ListParagraph"/>
        <w:numPr>
          <w:ilvl w:val="1"/>
          <w:numId w:val="4"/>
        </w:numPr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>Trackers: list of users tracking logged-in user</w:t>
      </w:r>
    </w:p>
    <w:p w14:paraId="02E7BC48" w14:textId="77777777" w:rsidR="0037300D" w:rsidRDefault="0037300D" w:rsidP="0037300D">
      <w:pPr>
        <w:rPr>
          <w:rFonts w:ascii="Century Gothic" w:hAnsi="Century Gothic" w:cs="Times New Roman"/>
        </w:rPr>
      </w:pPr>
    </w:p>
    <w:p w14:paraId="10C65FDB" w14:textId="77777777" w:rsidR="0037300D" w:rsidRDefault="0037300D" w:rsidP="0037300D">
      <w:pPr>
        <w:rPr>
          <w:rFonts w:ascii="Century Gothic" w:hAnsi="Century Gothic" w:cs="Times New Roman"/>
        </w:rPr>
      </w:pPr>
    </w:p>
    <w:p w14:paraId="5FDAF332" w14:textId="0F2EC849" w:rsidR="004337AB" w:rsidRPr="0037300D" w:rsidRDefault="00BC3248" w:rsidP="0037300D">
      <w:pPr>
        <w:jc w:val="center"/>
        <w:rPr>
          <w:rFonts w:ascii="Century Gothic" w:hAnsi="Century Gothic" w:cs="Times New Roman"/>
          <w:sz w:val="20"/>
          <w:szCs w:val="20"/>
        </w:rPr>
      </w:pPr>
      <w:r w:rsidRPr="0037300D">
        <w:rPr>
          <w:rFonts w:ascii="Century Gothic" w:hAnsi="Century Gothic" w:cs="Times New Roman"/>
        </w:rPr>
        <w:t>UML</w:t>
      </w:r>
      <w:r w:rsidR="00D06ED9" w:rsidRPr="0037300D">
        <w:rPr>
          <w:rFonts w:ascii="Century Gothic" w:hAnsi="Century Gothic" w:cs="Times New Roman"/>
        </w:rPr>
        <w:t xml:space="preserve"> Diagram</w:t>
      </w:r>
    </w:p>
    <w:p w14:paraId="3023693F" w14:textId="77777777" w:rsidR="004337AB" w:rsidRDefault="004337AB" w:rsidP="006862EA">
      <w:pPr>
        <w:rPr>
          <w:rFonts w:ascii="Century Gothic" w:hAnsi="Century Gothic" w:cs="Times New Roman"/>
        </w:rPr>
      </w:pPr>
    </w:p>
    <w:p w14:paraId="034B705A" w14:textId="47383E4D" w:rsidR="009637A7" w:rsidRPr="00D06ED9" w:rsidRDefault="00344D0B" w:rsidP="00BC3248">
      <w:pPr>
        <w:jc w:val="center"/>
        <w:rPr>
          <w:rFonts w:ascii="Century Gothic" w:hAnsi="Century Gothic" w:cs="Times New Roman"/>
        </w:rPr>
      </w:pPr>
      <w:r w:rsidRPr="00344D0B">
        <w:rPr>
          <w:noProof/>
        </w:rPr>
        <w:lastRenderedPageBreak/>
        <w:drawing>
          <wp:inline distT="0" distB="0" distL="0" distR="0" wp14:anchorId="7B5794FF" wp14:editId="3BA3D9B6">
            <wp:extent cx="3415908" cy="2992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883" cy="30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37A7" w:rsidRPr="00D06ED9">
        <w:rPr>
          <w:rFonts w:ascii="Century Gothic" w:hAnsi="Century Gothic" w:cs="Times New Roman"/>
        </w:rPr>
        <w:br w:type="page"/>
      </w:r>
    </w:p>
    <w:p w14:paraId="330C8A3A" w14:textId="77777777" w:rsidR="002F348F" w:rsidRDefault="002F348F" w:rsidP="009637A7">
      <w:pPr>
        <w:jc w:val="center"/>
        <w:rPr>
          <w:rFonts w:ascii="Century Gothic" w:hAnsi="Century Gothic" w:cs="Times New Roman"/>
        </w:rPr>
      </w:pPr>
    </w:p>
    <w:p w14:paraId="6B99B318" w14:textId="37F87AF5" w:rsidR="009637A7" w:rsidRPr="0042677A" w:rsidRDefault="002F348F" w:rsidP="0042677A">
      <w:pPr>
        <w:jc w:val="center"/>
        <w:rPr>
          <w:rFonts w:ascii="Century Gothic" w:hAnsi="Century Gothic" w:cs="Times New Roman"/>
        </w:rPr>
      </w:pPr>
      <w:r w:rsidRPr="002F348F">
        <w:rPr>
          <w:rFonts w:ascii="Century Gothic" w:hAnsi="Century Gothic" w:cs="Times New Roman"/>
        </w:rPr>
        <w:t>User View Mock-Ups</w:t>
      </w:r>
    </w:p>
    <w:p w14:paraId="63D92950" w14:textId="1D12D7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CE5033D" w14:textId="1A6BD1DD" w:rsidR="009637A7" w:rsidRDefault="00A56C0B" w:rsidP="00314E79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355EDD55" wp14:editId="477532DB">
            <wp:extent cx="5770651" cy="7905031"/>
            <wp:effectExtent l="57150" t="57150" r="116205" b="115570"/>
            <wp:docPr id="15" name="Picture 1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P final project user view - other users p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248" cy="79085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D2CEA0" w14:textId="7B257901" w:rsidR="009637A7" w:rsidRDefault="00314E79" w:rsidP="00A5377B">
      <w:pPr>
        <w:ind w:left="900" w:right="810" w:hanging="90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ab/>
      </w:r>
      <w:r w:rsidR="00A5377B">
        <w:rPr>
          <w:rFonts w:ascii="Century Gothic" w:hAnsi="Century Gothic" w:cs="Times New Roman"/>
          <w:sz w:val="20"/>
          <w:szCs w:val="20"/>
        </w:rPr>
        <w:t>If</w:t>
      </w:r>
      <w:r>
        <w:rPr>
          <w:rFonts w:ascii="Century Gothic" w:hAnsi="Century Gothic" w:cs="Times New Roman"/>
          <w:sz w:val="20"/>
          <w:szCs w:val="20"/>
        </w:rPr>
        <w:t xml:space="preserve"> a rating has already been given to this user, the logged-in user will see the number of stars he/she has given to this user</w:t>
      </w:r>
      <w:r w:rsidR="00E71B33">
        <w:rPr>
          <w:rFonts w:ascii="Century Gothic" w:hAnsi="Century Gothic" w:cs="Times New Roman"/>
          <w:sz w:val="20"/>
          <w:szCs w:val="20"/>
        </w:rPr>
        <w:t>. Beneath this will be</w:t>
      </w:r>
      <w:r>
        <w:rPr>
          <w:rFonts w:ascii="Century Gothic" w:hAnsi="Century Gothic" w:cs="Times New Roman"/>
          <w:sz w:val="20"/>
          <w:szCs w:val="20"/>
        </w:rPr>
        <w:t xml:space="preserve"> </w:t>
      </w:r>
      <w:r w:rsidR="00E71B33">
        <w:rPr>
          <w:rFonts w:ascii="Century Gothic" w:hAnsi="Century Gothic" w:cs="Times New Roman"/>
          <w:sz w:val="20"/>
          <w:szCs w:val="20"/>
        </w:rPr>
        <w:t xml:space="preserve">an input </w:t>
      </w:r>
      <w:proofErr w:type="gramStart"/>
      <w:r w:rsidR="00E71B33">
        <w:rPr>
          <w:rFonts w:ascii="Century Gothic" w:hAnsi="Century Gothic" w:cs="Times New Roman"/>
          <w:sz w:val="20"/>
          <w:szCs w:val="20"/>
        </w:rPr>
        <w:t xml:space="preserve">similar </w:t>
      </w:r>
      <w:r>
        <w:rPr>
          <w:rFonts w:ascii="Century Gothic" w:hAnsi="Century Gothic" w:cs="Times New Roman"/>
          <w:sz w:val="20"/>
          <w:szCs w:val="20"/>
        </w:rPr>
        <w:t>to</w:t>
      </w:r>
      <w:proofErr w:type="gramEnd"/>
      <w:r>
        <w:rPr>
          <w:rFonts w:ascii="Century Gothic" w:hAnsi="Century Gothic" w:cs="Times New Roman"/>
          <w:sz w:val="20"/>
          <w:szCs w:val="20"/>
        </w:rPr>
        <w:t xml:space="preserve"> the shown “Give Your Own Rating” t</w:t>
      </w:r>
      <w:r w:rsidR="00E71B33">
        <w:rPr>
          <w:rFonts w:ascii="Century Gothic" w:hAnsi="Century Gothic" w:cs="Times New Roman"/>
          <w:sz w:val="20"/>
          <w:szCs w:val="20"/>
        </w:rPr>
        <w:t>hat will</w:t>
      </w:r>
      <w:r>
        <w:rPr>
          <w:rFonts w:ascii="Century Gothic" w:hAnsi="Century Gothic" w:cs="Times New Roman"/>
          <w:sz w:val="20"/>
          <w:szCs w:val="20"/>
        </w:rPr>
        <w:t xml:space="preserve"> enable edit of</w:t>
      </w:r>
      <w:r w:rsidR="00E71B33">
        <w:rPr>
          <w:rFonts w:ascii="Century Gothic" w:hAnsi="Century Gothic" w:cs="Times New Roman"/>
          <w:sz w:val="20"/>
          <w:szCs w:val="20"/>
        </w:rPr>
        <w:t xml:space="preserve"> that </w:t>
      </w:r>
      <w:r>
        <w:rPr>
          <w:rFonts w:ascii="Century Gothic" w:hAnsi="Century Gothic" w:cs="Times New Roman"/>
          <w:sz w:val="20"/>
          <w:szCs w:val="20"/>
        </w:rPr>
        <w:t>rating</w:t>
      </w:r>
      <w:r w:rsidR="00E71B33">
        <w:rPr>
          <w:rFonts w:ascii="Century Gothic" w:hAnsi="Century Gothic" w:cs="Times New Roman"/>
          <w:sz w:val="20"/>
          <w:szCs w:val="20"/>
        </w:rPr>
        <w:t>.</w:t>
      </w:r>
    </w:p>
    <w:p w14:paraId="35AE95C0" w14:textId="05B3B3A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9FEE8E6" w14:textId="2339AF5A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708C378" w14:textId="263FC02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6BAEE21" w14:textId="7C4E6C02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7928B06" w14:textId="541B0775" w:rsidR="009637A7" w:rsidRDefault="00A56C0B" w:rsidP="0042677A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drawing>
          <wp:inline distT="0" distB="0" distL="0" distR="0" wp14:anchorId="2BF9E3D4" wp14:editId="2BAD8446">
            <wp:extent cx="5613220" cy="7689371"/>
            <wp:effectExtent l="57150" t="57150" r="121285" b="121285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P final project user view - users own page and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946" cy="7695846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423A8D" w14:textId="25CD07F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45B77947" w14:textId="2AB47DD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3C503D6" w14:textId="3830CECE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437A992A" w14:textId="77777777" w:rsidR="0042677A" w:rsidRDefault="0042677A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5242A63F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6A1436C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4E9A05B" w14:textId="77777777" w:rsidR="006D49D9" w:rsidRDefault="006D49D9" w:rsidP="009637A7">
      <w:pPr>
        <w:jc w:val="center"/>
        <w:rPr>
          <w:rFonts w:ascii="Century Gothic" w:hAnsi="Century Gothic" w:cs="Times New Roman"/>
          <w:sz w:val="20"/>
          <w:szCs w:val="20"/>
        </w:rPr>
      </w:pPr>
    </w:p>
    <w:p w14:paraId="694DAF1F" w14:textId="53A465FE" w:rsidR="009637A7" w:rsidRDefault="00A56C0B" w:rsidP="009637A7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39C783A7" wp14:editId="4F90DD3D">
            <wp:extent cx="6454212" cy="6370173"/>
            <wp:effectExtent l="57150" t="57150" r="118110" b="10731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P final project user view - all users p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875" cy="6378724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040F2" w14:textId="5B19C27F" w:rsidR="009637A7" w:rsidRDefault="00E71B33" w:rsidP="002A369D">
      <w:pPr>
        <w:ind w:left="450" w:right="81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sz w:val="20"/>
          <w:szCs w:val="20"/>
        </w:rPr>
        <w:t xml:space="preserve">A user will be able to rate someone that he/she has not rated prior on this page (as well as on the similar “Tracking” and search results pages). To edit a rating, one must navigate to the that person’s profile. </w:t>
      </w:r>
    </w:p>
    <w:p w14:paraId="484CE529" w14:textId="490031F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78A4D17" w14:textId="7FBC3C33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35E705A" w14:textId="09092868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F5FCD10" w14:textId="594AA9E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206469D2" w14:textId="473C568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0D096EA" w14:textId="0D3A8459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18F40F32" w14:textId="65F7A1DE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8099E08" w14:textId="540097A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C7FB4D" w14:textId="540093E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3538254C" w14:textId="45FB968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FCB4CB4" w14:textId="154A790C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65128B29" w14:textId="1371A0E1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9358A52" w14:textId="66081034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5E627F5E" w14:textId="03BD293F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0AE3FF2D" w14:textId="67C1180B" w:rsidR="009637A7" w:rsidRDefault="009637A7" w:rsidP="0098363E">
      <w:pPr>
        <w:rPr>
          <w:rFonts w:ascii="Century Gothic" w:hAnsi="Century Gothic" w:cs="Times New Roman"/>
          <w:sz w:val="20"/>
          <w:szCs w:val="20"/>
        </w:rPr>
      </w:pPr>
    </w:p>
    <w:p w14:paraId="75C44EC3" w14:textId="361A49FA" w:rsidR="009637A7" w:rsidRPr="0098363E" w:rsidRDefault="00D97935" w:rsidP="00D97935">
      <w:pPr>
        <w:jc w:val="center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 w:cs="Times New Roman"/>
          <w:noProof/>
          <w:sz w:val="20"/>
          <w:szCs w:val="20"/>
        </w:rPr>
        <w:lastRenderedPageBreak/>
        <w:drawing>
          <wp:inline distT="0" distB="0" distL="0" distR="0" wp14:anchorId="2994BEF5" wp14:editId="68989250">
            <wp:extent cx="6544214" cy="4037303"/>
            <wp:effectExtent l="57150" t="57150" r="104775" b="11620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P final project user view - people tracking p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548" cy="4041211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CDA358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10C0C48A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7600799" w14:textId="77777777" w:rsidR="0098363E" w:rsidRPr="0098363E" w:rsidRDefault="0098363E" w:rsidP="0098363E">
      <w:pPr>
        <w:rPr>
          <w:rFonts w:ascii="Century Gothic" w:hAnsi="Century Gothic" w:cs="Times New Roman"/>
          <w:sz w:val="20"/>
          <w:szCs w:val="20"/>
        </w:rPr>
      </w:pPr>
    </w:p>
    <w:p w14:paraId="425722FB" w14:textId="77777777" w:rsidR="0098363E" w:rsidRPr="0098363E" w:rsidRDefault="0098363E" w:rsidP="0098363E">
      <w:pPr>
        <w:pStyle w:val="ListParagraph"/>
        <w:ind w:left="1080"/>
        <w:rPr>
          <w:rFonts w:ascii="Century Gothic" w:hAnsi="Century Gothic" w:cs="Times New Roman"/>
          <w:sz w:val="20"/>
          <w:szCs w:val="20"/>
        </w:rPr>
      </w:pPr>
    </w:p>
    <w:p w14:paraId="09814AFD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0F3C7823" w14:textId="77777777" w:rsidR="0098363E" w:rsidRPr="0098363E" w:rsidRDefault="0098363E" w:rsidP="0098363E">
      <w:pPr>
        <w:rPr>
          <w:rFonts w:ascii="Century Gothic" w:hAnsi="Century Gothic" w:cs="Times New Roman"/>
        </w:rPr>
      </w:pPr>
    </w:p>
    <w:p w14:paraId="413160AC" w14:textId="77777777" w:rsidR="006A72E8" w:rsidRPr="00B63006" w:rsidRDefault="006A72E8" w:rsidP="0098363E">
      <w:pPr>
        <w:jc w:val="center"/>
        <w:rPr>
          <w:rFonts w:ascii="Century Gothic" w:hAnsi="Century Gothic" w:cs="Times New Roman"/>
        </w:rPr>
      </w:pPr>
    </w:p>
    <w:sectPr w:rsidR="006A72E8" w:rsidRPr="00B63006" w:rsidSect="0094694C">
      <w:headerReference w:type="default" r:id="rId14"/>
      <w:pgSz w:w="12240" w:h="15840"/>
      <w:pgMar w:top="432" w:right="360" w:bottom="360" w:left="36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B69C" w14:textId="77777777" w:rsidR="005F5BAE" w:rsidRDefault="005F5BAE" w:rsidP="00DB2412">
      <w:r>
        <w:separator/>
      </w:r>
    </w:p>
  </w:endnote>
  <w:endnote w:type="continuationSeparator" w:id="0">
    <w:p w14:paraId="51A44A0A" w14:textId="77777777" w:rsidR="005F5BAE" w:rsidRDefault="005F5BAE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EC4B1" w14:textId="77777777" w:rsidR="005F5BAE" w:rsidRDefault="005F5BAE" w:rsidP="00DB2412">
      <w:r>
        <w:separator/>
      </w:r>
    </w:p>
  </w:footnote>
  <w:footnote w:type="continuationSeparator" w:id="0">
    <w:p w14:paraId="4F482C86" w14:textId="77777777" w:rsidR="005F5BAE" w:rsidRDefault="005F5BAE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EF284" w14:textId="77777777" w:rsidR="0098363E" w:rsidRDefault="0098363E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E3E8A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658B5"/>
    <w:multiLevelType w:val="hybridMultilevel"/>
    <w:tmpl w:val="02EC71EA"/>
    <w:lvl w:ilvl="0" w:tplc="54B29C48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604B4"/>
    <w:multiLevelType w:val="hybridMultilevel"/>
    <w:tmpl w:val="5B567B94"/>
    <w:lvl w:ilvl="0" w:tplc="5CDAA304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26019"/>
    <w:multiLevelType w:val="hybridMultilevel"/>
    <w:tmpl w:val="F82AF3B0"/>
    <w:lvl w:ilvl="0" w:tplc="A4B64212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7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E"/>
    <w:rsid w:val="0000243D"/>
    <w:rsid w:val="00003DBA"/>
    <w:rsid w:val="00005410"/>
    <w:rsid w:val="000102CA"/>
    <w:rsid w:val="0003690C"/>
    <w:rsid w:val="00050985"/>
    <w:rsid w:val="00056185"/>
    <w:rsid w:val="00063402"/>
    <w:rsid w:val="000675AE"/>
    <w:rsid w:val="000707ED"/>
    <w:rsid w:val="00090B1D"/>
    <w:rsid w:val="00092AC8"/>
    <w:rsid w:val="00095FC9"/>
    <w:rsid w:val="000A6B42"/>
    <w:rsid w:val="000A76A7"/>
    <w:rsid w:val="000B1938"/>
    <w:rsid w:val="000B66E0"/>
    <w:rsid w:val="000C40C3"/>
    <w:rsid w:val="000D3216"/>
    <w:rsid w:val="000E3C71"/>
    <w:rsid w:val="000E7935"/>
    <w:rsid w:val="000F78FA"/>
    <w:rsid w:val="00102E74"/>
    <w:rsid w:val="00107A05"/>
    <w:rsid w:val="001276C3"/>
    <w:rsid w:val="001341EB"/>
    <w:rsid w:val="001344EC"/>
    <w:rsid w:val="00135432"/>
    <w:rsid w:val="0014094F"/>
    <w:rsid w:val="001416CB"/>
    <w:rsid w:val="00144747"/>
    <w:rsid w:val="00157F65"/>
    <w:rsid w:val="00165169"/>
    <w:rsid w:val="00175BC9"/>
    <w:rsid w:val="00187E0F"/>
    <w:rsid w:val="001B05F5"/>
    <w:rsid w:val="001B74A4"/>
    <w:rsid w:val="001C48FD"/>
    <w:rsid w:val="001D604D"/>
    <w:rsid w:val="001E0293"/>
    <w:rsid w:val="001E7F74"/>
    <w:rsid w:val="0021051E"/>
    <w:rsid w:val="00214F09"/>
    <w:rsid w:val="00246934"/>
    <w:rsid w:val="002534F6"/>
    <w:rsid w:val="0028063E"/>
    <w:rsid w:val="002827F5"/>
    <w:rsid w:val="00290EC1"/>
    <w:rsid w:val="002A369D"/>
    <w:rsid w:val="002B2BF8"/>
    <w:rsid w:val="002B58F4"/>
    <w:rsid w:val="002B7637"/>
    <w:rsid w:val="002C09A6"/>
    <w:rsid w:val="002F067A"/>
    <w:rsid w:val="002F06A1"/>
    <w:rsid w:val="002F10D7"/>
    <w:rsid w:val="002F348F"/>
    <w:rsid w:val="002F717E"/>
    <w:rsid w:val="00301DBA"/>
    <w:rsid w:val="00302457"/>
    <w:rsid w:val="00312DA9"/>
    <w:rsid w:val="00314E79"/>
    <w:rsid w:val="003225F8"/>
    <w:rsid w:val="00344D0B"/>
    <w:rsid w:val="0034743F"/>
    <w:rsid w:val="00360458"/>
    <w:rsid w:val="003608BB"/>
    <w:rsid w:val="003728F6"/>
    <w:rsid w:val="0037300D"/>
    <w:rsid w:val="00383DB0"/>
    <w:rsid w:val="00384028"/>
    <w:rsid w:val="003861E2"/>
    <w:rsid w:val="00386A0A"/>
    <w:rsid w:val="0039796E"/>
    <w:rsid w:val="003A4BFF"/>
    <w:rsid w:val="003D3231"/>
    <w:rsid w:val="003D6150"/>
    <w:rsid w:val="003E2901"/>
    <w:rsid w:val="003E4943"/>
    <w:rsid w:val="003E4F0D"/>
    <w:rsid w:val="003F279B"/>
    <w:rsid w:val="003F4952"/>
    <w:rsid w:val="0040428F"/>
    <w:rsid w:val="0040485B"/>
    <w:rsid w:val="004072E7"/>
    <w:rsid w:val="004131CE"/>
    <w:rsid w:val="004163D1"/>
    <w:rsid w:val="0042677A"/>
    <w:rsid w:val="004337AB"/>
    <w:rsid w:val="00437607"/>
    <w:rsid w:val="00442819"/>
    <w:rsid w:val="00444FC4"/>
    <w:rsid w:val="00471C74"/>
    <w:rsid w:val="0047429C"/>
    <w:rsid w:val="00481686"/>
    <w:rsid w:val="0049296E"/>
    <w:rsid w:val="00492EED"/>
    <w:rsid w:val="004937B7"/>
    <w:rsid w:val="00495B48"/>
    <w:rsid w:val="004A2939"/>
    <w:rsid w:val="004A73EE"/>
    <w:rsid w:val="004B213B"/>
    <w:rsid w:val="004B630C"/>
    <w:rsid w:val="004B767F"/>
    <w:rsid w:val="004C720B"/>
    <w:rsid w:val="004D64E8"/>
    <w:rsid w:val="004D7535"/>
    <w:rsid w:val="004E48A1"/>
    <w:rsid w:val="004E69CA"/>
    <w:rsid w:val="004F15A0"/>
    <w:rsid w:val="00502BBE"/>
    <w:rsid w:val="00514F54"/>
    <w:rsid w:val="00521646"/>
    <w:rsid w:val="00523569"/>
    <w:rsid w:val="00523965"/>
    <w:rsid w:val="005302C5"/>
    <w:rsid w:val="00546095"/>
    <w:rsid w:val="005474DB"/>
    <w:rsid w:val="0054793D"/>
    <w:rsid w:val="0055112D"/>
    <w:rsid w:val="00553AE9"/>
    <w:rsid w:val="00555364"/>
    <w:rsid w:val="005636CD"/>
    <w:rsid w:val="00563A52"/>
    <w:rsid w:val="005661A2"/>
    <w:rsid w:val="00572D6D"/>
    <w:rsid w:val="00587539"/>
    <w:rsid w:val="005A05E8"/>
    <w:rsid w:val="005A42B5"/>
    <w:rsid w:val="005A5A20"/>
    <w:rsid w:val="005B4922"/>
    <w:rsid w:val="005B7AF8"/>
    <w:rsid w:val="005C4D41"/>
    <w:rsid w:val="005D07CB"/>
    <w:rsid w:val="005E3C87"/>
    <w:rsid w:val="005F5BAE"/>
    <w:rsid w:val="00622271"/>
    <w:rsid w:val="0065609B"/>
    <w:rsid w:val="00656926"/>
    <w:rsid w:val="006622D6"/>
    <w:rsid w:val="006666A2"/>
    <w:rsid w:val="006862EA"/>
    <w:rsid w:val="006A3315"/>
    <w:rsid w:val="006A512A"/>
    <w:rsid w:val="006A72E8"/>
    <w:rsid w:val="006B157A"/>
    <w:rsid w:val="006B233B"/>
    <w:rsid w:val="006C1FCA"/>
    <w:rsid w:val="006D49D9"/>
    <w:rsid w:val="006E4CD4"/>
    <w:rsid w:val="006F0197"/>
    <w:rsid w:val="006F2529"/>
    <w:rsid w:val="00700904"/>
    <w:rsid w:val="0070702E"/>
    <w:rsid w:val="007178C6"/>
    <w:rsid w:val="00723482"/>
    <w:rsid w:val="007412E9"/>
    <w:rsid w:val="0074716D"/>
    <w:rsid w:val="00762690"/>
    <w:rsid w:val="0077237A"/>
    <w:rsid w:val="007752B0"/>
    <w:rsid w:val="00781C86"/>
    <w:rsid w:val="00781DA9"/>
    <w:rsid w:val="00785325"/>
    <w:rsid w:val="00791CF3"/>
    <w:rsid w:val="007E0149"/>
    <w:rsid w:val="007E231D"/>
    <w:rsid w:val="007E4307"/>
    <w:rsid w:val="007E59D9"/>
    <w:rsid w:val="007E5B5E"/>
    <w:rsid w:val="007F666A"/>
    <w:rsid w:val="00831C69"/>
    <w:rsid w:val="0083365C"/>
    <w:rsid w:val="00840326"/>
    <w:rsid w:val="008619D4"/>
    <w:rsid w:val="008710F6"/>
    <w:rsid w:val="00881A70"/>
    <w:rsid w:val="00883081"/>
    <w:rsid w:val="008B24BA"/>
    <w:rsid w:val="008B631D"/>
    <w:rsid w:val="008C1A69"/>
    <w:rsid w:val="008D1EAD"/>
    <w:rsid w:val="008D4D59"/>
    <w:rsid w:val="008E2435"/>
    <w:rsid w:val="008F3FC9"/>
    <w:rsid w:val="008F5E4F"/>
    <w:rsid w:val="008F79FE"/>
    <w:rsid w:val="0090032E"/>
    <w:rsid w:val="00917C28"/>
    <w:rsid w:val="00931C49"/>
    <w:rsid w:val="00942DA6"/>
    <w:rsid w:val="00946476"/>
    <w:rsid w:val="0094694C"/>
    <w:rsid w:val="009637A7"/>
    <w:rsid w:val="0098302A"/>
    <w:rsid w:val="0098363E"/>
    <w:rsid w:val="00985675"/>
    <w:rsid w:val="00997FE4"/>
    <w:rsid w:val="009C3BDB"/>
    <w:rsid w:val="009C4521"/>
    <w:rsid w:val="009C4EF1"/>
    <w:rsid w:val="009D16F3"/>
    <w:rsid w:val="009E2ACC"/>
    <w:rsid w:val="009F6C45"/>
    <w:rsid w:val="00A02960"/>
    <w:rsid w:val="00A0486F"/>
    <w:rsid w:val="00A07721"/>
    <w:rsid w:val="00A24B2D"/>
    <w:rsid w:val="00A3718E"/>
    <w:rsid w:val="00A41540"/>
    <w:rsid w:val="00A454E2"/>
    <w:rsid w:val="00A5377B"/>
    <w:rsid w:val="00A56C0B"/>
    <w:rsid w:val="00A6428E"/>
    <w:rsid w:val="00A731F7"/>
    <w:rsid w:val="00A747CF"/>
    <w:rsid w:val="00A7502B"/>
    <w:rsid w:val="00A8109C"/>
    <w:rsid w:val="00A96CB9"/>
    <w:rsid w:val="00AE3E93"/>
    <w:rsid w:val="00B02F13"/>
    <w:rsid w:val="00B101A8"/>
    <w:rsid w:val="00B160F9"/>
    <w:rsid w:val="00B25389"/>
    <w:rsid w:val="00B26939"/>
    <w:rsid w:val="00B45269"/>
    <w:rsid w:val="00B51A82"/>
    <w:rsid w:val="00B60A69"/>
    <w:rsid w:val="00B63006"/>
    <w:rsid w:val="00B6597D"/>
    <w:rsid w:val="00B66215"/>
    <w:rsid w:val="00B76B02"/>
    <w:rsid w:val="00B830C4"/>
    <w:rsid w:val="00B92110"/>
    <w:rsid w:val="00BB7A7C"/>
    <w:rsid w:val="00BC1A20"/>
    <w:rsid w:val="00BC3248"/>
    <w:rsid w:val="00BC540B"/>
    <w:rsid w:val="00BE7962"/>
    <w:rsid w:val="00BF5B91"/>
    <w:rsid w:val="00C01A37"/>
    <w:rsid w:val="00C379A6"/>
    <w:rsid w:val="00C42EED"/>
    <w:rsid w:val="00C4659E"/>
    <w:rsid w:val="00C54809"/>
    <w:rsid w:val="00C5756B"/>
    <w:rsid w:val="00C6201B"/>
    <w:rsid w:val="00C624A3"/>
    <w:rsid w:val="00C6408A"/>
    <w:rsid w:val="00C67143"/>
    <w:rsid w:val="00C76C52"/>
    <w:rsid w:val="00C77ADA"/>
    <w:rsid w:val="00C83861"/>
    <w:rsid w:val="00CB43FF"/>
    <w:rsid w:val="00CC3F7C"/>
    <w:rsid w:val="00D04B24"/>
    <w:rsid w:val="00D06154"/>
    <w:rsid w:val="00D06B25"/>
    <w:rsid w:val="00D06ED9"/>
    <w:rsid w:val="00D16763"/>
    <w:rsid w:val="00D4502B"/>
    <w:rsid w:val="00D50C51"/>
    <w:rsid w:val="00D52905"/>
    <w:rsid w:val="00D620F1"/>
    <w:rsid w:val="00D72CB6"/>
    <w:rsid w:val="00D72D7A"/>
    <w:rsid w:val="00D769E9"/>
    <w:rsid w:val="00D8021D"/>
    <w:rsid w:val="00D96B95"/>
    <w:rsid w:val="00D970D9"/>
    <w:rsid w:val="00D97935"/>
    <w:rsid w:val="00DA3F6D"/>
    <w:rsid w:val="00DB2412"/>
    <w:rsid w:val="00DC1F05"/>
    <w:rsid w:val="00DE0C15"/>
    <w:rsid w:val="00DE1A76"/>
    <w:rsid w:val="00DE50D7"/>
    <w:rsid w:val="00DE5B55"/>
    <w:rsid w:val="00E06308"/>
    <w:rsid w:val="00E30B98"/>
    <w:rsid w:val="00E33AA3"/>
    <w:rsid w:val="00E34131"/>
    <w:rsid w:val="00E56204"/>
    <w:rsid w:val="00E618F8"/>
    <w:rsid w:val="00E71B33"/>
    <w:rsid w:val="00E76E68"/>
    <w:rsid w:val="00E92F4C"/>
    <w:rsid w:val="00EA104E"/>
    <w:rsid w:val="00EC3071"/>
    <w:rsid w:val="00EC3CCE"/>
    <w:rsid w:val="00EC6FFD"/>
    <w:rsid w:val="00ED0B75"/>
    <w:rsid w:val="00EF1A78"/>
    <w:rsid w:val="00F04F96"/>
    <w:rsid w:val="00F21A00"/>
    <w:rsid w:val="00F22F09"/>
    <w:rsid w:val="00F24A89"/>
    <w:rsid w:val="00F45175"/>
    <w:rsid w:val="00F46B39"/>
    <w:rsid w:val="00F6171F"/>
    <w:rsid w:val="00F66CA4"/>
    <w:rsid w:val="00F76C42"/>
    <w:rsid w:val="00F770EF"/>
    <w:rsid w:val="00F81C7C"/>
    <w:rsid w:val="00F81D0B"/>
    <w:rsid w:val="00F87A05"/>
    <w:rsid w:val="00FA0D62"/>
    <w:rsid w:val="00FA0EBF"/>
    <w:rsid w:val="00FA5577"/>
    <w:rsid w:val="00FB3573"/>
    <w:rsid w:val="00FD043D"/>
    <w:rsid w:val="00FE476F"/>
    <w:rsid w:val="00FF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2E2B1"/>
  <w15:chartTrackingRefBased/>
  <w15:docId w15:val="{71861735-682D-4F48-B1C1-F578CC8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lupalima\Downloads\Tap%20Java%20-%20Project%20Proposal.dotx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DFC9D-9832-49BE-85ED-C4B1DCCC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 Java - Project Proposal</Template>
  <TotalTime>5442</TotalTime>
  <Pages>14</Pages>
  <Words>1367</Words>
  <Characters>7795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Smartsheet.com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miglupalima</dc:creator>
  <cp:keywords/>
  <dc:description/>
  <cp:lastModifiedBy>miglupalima</cp:lastModifiedBy>
  <cp:revision>250</cp:revision>
  <cp:lastPrinted>2017-10-13T16:21:00Z</cp:lastPrinted>
  <dcterms:created xsi:type="dcterms:W3CDTF">2020-08-03T12:05:00Z</dcterms:created>
  <dcterms:modified xsi:type="dcterms:W3CDTF">2020-08-07T14:26:00Z</dcterms:modified>
</cp:coreProperties>
</file>